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F3C" w:rsidRDefault="00845F3C" w:rsidP="00845F3C">
      <w:pPr>
        <w:pStyle w:val="Titel"/>
        <w:pBdr>
          <w:bottom w:val="single" w:sz="4" w:space="4" w:color="auto"/>
        </w:pBdr>
        <w:rPr>
          <w:lang w:val="en-US"/>
        </w:rPr>
      </w:pPr>
      <w:r>
        <w:rPr>
          <w:lang w:val="en-US"/>
        </w:rPr>
        <w:t>Building Connections</w:t>
      </w:r>
    </w:p>
    <w:p w:rsidR="00845F3C" w:rsidRDefault="00845F3C" w:rsidP="00921FEA">
      <w:pPr>
        <w:pBdr>
          <w:bottom w:val="single" w:sz="4" w:space="1" w:color="auto"/>
        </w:pBdr>
        <w:rPr>
          <w:b/>
          <w:sz w:val="24"/>
          <w:lang w:val="en-US"/>
        </w:rPr>
      </w:pPr>
    </w:p>
    <w:p w:rsid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City Hall</w:t>
      </w:r>
    </w:p>
    <w:p w:rsidR="00921FEA" w:rsidRP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City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921FEA" w:rsidRDefault="00921FEA" w:rsidP="00921FEA">
      <w:pPr>
        <w:pStyle w:val="Listenabsatz"/>
        <w:numPr>
          <w:ilvl w:val="0"/>
          <w:numId w:val="2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921FEA" w:rsidRDefault="00921FEA" w:rsidP="00921FEA">
      <w:pPr>
        <w:pStyle w:val="Listenabsatz"/>
        <w:numPr>
          <w:ilvl w:val="0"/>
          <w:numId w:val="4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City Hall</w:t>
      </w:r>
    </w:p>
    <w:p w:rsidR="00921FEA" w:rsidRPr="00921FEA" w:rsidRDefault="00921FEA" w:rsidP="00921FEA">
      <w:pPr>
        <w:rPr>
          <w:b/>
          <w:sz w:val="24"/>
          <w:lang w:val="en-US"/>
        </w:rPr>
      </w:pPr>
    </w:p>
    <w:p w:rsid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Villa</w:t>
      </w:r>
    </w:p>
    <w:p w:rsidR="00921FEA" w:rsidRP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Tower</w:t>
      </w:r>
    </w:p>
    <w:p w:rsidR="00921FEA" w:rsidRDefault="00921FEA" w:rsidP="00921FEA">
      <w:pPr>
        <w:pStyle w:val="Listenabsatz"/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Bank</w:t>
      </w:r>
    </w:p>
    <w:p w:rsid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Opera / Theater / Casino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Default="00845F3C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921FEA" w:rsidRPr="00921FEA" w:rsidRDefault="00921FEA" w:rsidP="00921FEA">
      <w:pPr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 xml:space="preserve">Culture </w:t>
      </w:r>
    </w:p>
    <w:p w:rsidR="00921FEA" w:rsidRPr="00921FEA" w:rsidRDefault="00921FEA" w:rsidP="00921FEA">
      <w:pPr>
        <w:pStyle w:val="Listenabsatz"/>
        <w:numPr>
          <w:ilvl w:val="0"/>
          <w:numId w:val="3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921FEA" w:rsidRDefault="00921FEA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921FEA" w:rsidRDefault="00921FEA" w:rsidP="00921FEA">
      <w:pPr>
        <w:pStyle w:val="Listenabsatz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921FEA" w:rsidRDefault="00921FEA" w:rsidP="00921FEA">
      <w:pPr>
        <w:pStyle w:val="Listenabsatz"/>
        <w:numPr>
          <w:ilvl w:val="1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+ Office</w:t>
      </w:r>
    </w:p>
    <w:p w:rsidR="00921FEA" w:rsidRDefault="00921FEA" w:rsidP="00921FEA">
      <w:pPr>
        <w:pStyle w:val="Listenabsatz"/>
        <w:numPr>
          <w:ilvl w:val="0"/>
          <w:numId w:val="5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845F3C" w:rsidRPr="00845F3C" w:rsidRDefault="00845F3C" w:rsidP="00845F3C">
      <w:pPr>
        <w:rPr>
          <w:b/>
          <w:sz w:val="24"/>
          <w:lang w:val="en-US"/>
        </w:rPr>
      </w:pPr>
    </w:p>
    <w:p w:rsidR="00921FEA" w:rsidRPr="00921FEA" w:rsidRDefault="00921FEA" w:rsidP="00921FEA">
      <w:pPr>
        <w:pBdr>
          <w:bottom w:val="single" w:sz="4" w:space="1" w:color="auto"/>
        </w:pBdr>
        <w:rPr>
          <w:b/>
          <w:sz w:val="24"/>
          <w:lang w:val="en-US"/>
        </w:rPr>
      </w:pPr>
      <w:r w:rsidRPr="00921FEA">
        <w:rPr>
          <w:b/>
          <w:sz w:val="24"/>
          <w:lang w:val="en-US"/>
        </w:rPr>
        <w:t>House</w:t>
      </w:r>
    </w:p>
    <w:p w:rsidR="00921FEA" w:rsidRDefault="00921FEA" w:rsidP="00921FEA">
      <w:pPr>
        <w:rPr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Tower</w:t>
      </w:r>
    </w:p>
    <w:p w:rsidR="00921FEA" w:rsidRPr="00921FEA" w:rsidRDefault="00921FEA" w:rsidP="00921FEA">
      <w:pPr>
        <w:rPr>
          <w:sz w:val="24"/>
          <w:lang w:val="en-US"/>
        </w:rPr>
      </w:pPr>
    </w:p>
    <w:p w:rsidR="00921FEA" w:rsidRP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Tavern</w:t>
      </w:r>
    </w:p>
    <w:p w:rsidR="00921FEA" w:rsidRDefault="00921FEA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Brothel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Default="00845F3C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845F3C" w:rsidRPr="00845F3C" w:rsidRDefault="00845F3C" w:rsidP="00845F3C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845F3C" w:rsidRPr="00845F3C" w:rsidRDefault="00845F3C" w:rsidP="00921FEA">
      <w:pPr>
        <w:pStyle w:val="Listenabsatz"/>
        <w:numPr>
          <w:ilvl w:val="0"/>
          <w:numId w:val="6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845F3C" w:rsidRDefault="00845F3C" w:rsidP="00845F3C">
      <w:pPr>
        <w:rPr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845F3C" w:rsidRP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t>Culture</w:t>
      </w:r>
    </w:p>
    <w:p w:rsidR="00921FEA" w:rsidRPr="00845F3C" w:rsidRDefault="00921FEA" w:rsidP="00845F3C">
      <w:pPr>
        <w:pBdr>
          <w:bottom w:val="single" w:sz="4" w:space="1" w:color="auto"/>
        </w:pBd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lastRenderedPageBreak/>
        <w:t>Tower</w:t>
      </w:r>
    </w:p>
    <w:p w:rsidR="00845F3C" w:rsidRDefault="00845F3C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City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845F3C" w:rsidRDefault="00845F3C" w:rsidP="00845F3C">
      <w:pPr>
        <w:pStyle w:val="Listenabsatz"/>
        <w:numPr>
          <w:ilvl w:val="0"/>
          <w:numId w:val="7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845F3C" w:rsidRPr="00845F3C" w:rsidRDefault="00845F3C" w:rsidP="00845F3C">
      <w:pPr>
        <w:rPr>
          <w:b/>
          <w:sz w:val="24"/>
          <w:lang w:val="en-US"/>
        </w:rPr>
      </w:pPr>
    </w:p>
    <w:p w:rsidR="00921FEA" w:rsidRPr="00845F3C" w:rsidRDefault="00921FEA" w:rsidP="00845F3C">
      <w:pPr>
        <w:pBdr>
          <w:bottom w:val="single" w:sz="4" w:space="1" w:color="auto"/>
        </w:pBdr>
        <w:rPr>
          <w:b/>
          <w:sz w:val="24"/>
          <w:lang w:val="en-US"/>
        </w:rPr>
      </w:pPr>
      <w:r w:rsidRPr="00845F3C">
        <w:rPr>
          <w:b/>
          <w:sz w:val="24"/>
          <w:lang w:val="en-US"/>
        </w:rPr>
        <w:t>Carnival / Fair / Circus</w:t>
      </w:r>
    </w:p>
    <w:p w:rsidR="00845F3C" w:rsidRPr="00845F3C" w:rsidRDefault="00845F3C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Pr="00EF5B2E" w:rsidRDefault="00EF5B2E" w:rsidP="00EF5B2E">
      <w:pPr>
        <w:rPr>
          <w:sz w:val="24"/>
          <w:lang w:val="en-US"/>
        </w:rPr>
      </w:pPr>
    </w:p>
    <w:p w:rsidR="00845F3C" w:rsidRDefault="00845F3C" w:rsidP="00845F3C">
      <w:pPr>
        <w:pStyle w:val="Listenabsatz"/>
        <w:numPr>
          <w:ilvl w:val="0"/>
          <w:numId w:val="8"/>
        </w:numPr>
        <w:rPr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845F3C" w:rsidRDefault="00845F3C" w:rsidP="00845F3C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845F3C" w:rsidRDefault="00845F3C" w:rsidP="00845F3C">
      <w:pPr>
        <w:pStyle w:val="Listenabsatz"/>
        <w:numPr>
          <w:ilvl w:val="0"/>
          <w:numId w:val="9"/>
        </w:numPr>
        <w:rPr>
          <w:sz w:val="24"/>
          <w:lang w:val="en-US"/>
        </w:rPr>
      </w:pPr>
      <w:r w:rsidRPr="00845F3C">
        <w:rPr>
          <w:sz w:val="24"/>
          <w:lang w:val="en-US"/>
        </w:rPr>
        <w:t>Villa</w:t>
      </w:r>
    </w:p>
    <w:p w:rsidR="00845F3C" w:rsidRPr="00845F3C" w:rsidRDefault="00845F3C" w:rsidP="00845F3C">
      <w:pPr>
        <w:rPr>
          <w:sz w:val="24"/>
          <w:lang w:val="en-US"/>
        </w:rPr>
      </w:pPr>
    </w:p>
    <w:p w:rsidR="00EF5B2E" w:rsidRPr="00EF5B2E" w:rsidRDefault="00845F3C" w:rsidP="00EF5B2E">
      <w:pPr>
        <w:pStyle w:val="Listenabsatz"/>
        <w:numPr>
          <w:ilvl w:val="0"/>
          <w:numId w:val="9"/>
        </w:numPr>
        <w:rPr>
          <w:sz w:val="24"/>
          <w:lang w:val="en-US"/>
        </w:rPr>
      </w:pPr>
      <w:r>
        <w:rPr>
          <w:sz w:val="24"/>
          <w:lang w:val="en-US"/>
        </w:rPr>
        <w:t>Botanical Garden</w:t>
      </w:r>
    </w:p>
    <w:p w:rsidR="001E7C32" w:rsidRPr="001E7C32" w:rsidRDefault="00EF5B2E" w:rsidP="001E7C32">
      <w:pPr>
        <w:pStyle w:val="Listenabsatz"/>
        <w:numPr>
          <w:ilvl w:val="0"/>
          <w:numId w:val="9"/>
        </w:numPr>
        <w:rPr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EF5B2E" w:rsidRPr="00EF5B2E" w:rsidRDefault="00EF5B2E" w:rsidP="00EF5B2E">
      <w:pPr>
        <w:rPr>
          <w:sz w:val="24"/>
          <w:lang w:val="en-US"/>
        </w:rPr>
      </w:pPr>
    </w:p>
    <w:p w:rsidR="00EF5B2E" w:rsidRPr="00EF5B2E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t>Tavern</w:t>
      </w:r>
    </w:p>
    <w:p w:rsidR="00EF5B2E" w:rsidRDefault="00EF5B2E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City Hall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Default="00EF5B2E" w:rsidP="00EF5B2E">
      <w:pPr>
        <w:pStyle w:val="Listenabsatz"/>
        <w:rPr>
          <w:sz w:val="24"/>
          <w:lang w:val="en-US"/>
        </w:rPr>
      </w:pP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EF5B2E" w:rsidRDefault="00EF5B2E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Pr="001E7C32" w:rsidRDefault="001E7C32" w:rsidP="001E7C32">
      <w:pPr>
        <w:rPr>
          <w:b/>
          <w:sz w:val="24"/>
          <w:lang w:val="en-US"/>
        </w:rPr>
      </w:pPr>
    </w:p>
    <w:p w:rsidR="00921FEA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t>Brothel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EF5B2E" w:rsidRPr="00EF5B2E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Pr="001E7C32" w:rsidRDefault="00EF5B2E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Default="001E7C32">
      <w:pPr>
        <w:spacing w:after="200"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EF5B2E" w:rsidRPr="00EF5B2E" w:rsidRDefault="00921FEA" w:rsidP="00EF5B2E">
      <w:pPr>
        <w:pBdr>
          <w:bottom w:val="single" w:sz="4" w:space="1" w:color="auto"/>
        </w:pBdr>
        <w:rPr>
          <w:b/>
          <w:sz w:val="24"/>
          <w:lang w:val="en-US"/>
        </w:rPr>
      </w:pPr>
      <w:r w:rsidRPr="00EF5B2E">
        <w:rPr>
          <w:b/>
          <w:sz w:val="24"/>
          <w:lang w:val="en-US"/>
        </w:rPr>
        <w:lastRenderedPageBreak/>
        <w:t>Bank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EF5B2E" w:rsidRDefault="00EF5B2E" w:rsidP="00EF5B2E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EF5B2E" w:rsidRPr="00DB6824" w:rsidRDefault="00EF5B2E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DB6824">
        <w:rPr>
          <w:b/>
          <w:sz w:val="24"/>
          <w:lang w:val="en-US"/>
        </w:rPr>
        <w:t>Industry</w:t>
      </w:r>
    </w:p>
    <w:p w:rsidR="00EF5B2E" w:rsidRDefault="00EF5B2E" w:rsidP="00EF5B2E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EF5B2E" w:rsidRDefault="00DB6824" w:rsidP="00EF5B2E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1E7C32" w:rsidRPr="001E7C32" w:rsidRDefault="001E7C32" w:rsidP="001E7C32">
      <w:pPr>
        <w:rPr>
          <w:b/>
          <w:sz w:val="24"/>
          <w:lang w:val="en-US"/>
        </w:rPr>
      </w:pPr>
    </w:p>
    <w:p w:rsidR="00921FEA" w:rsidRPr="00DB6824" w:rsidRDefault="00845F3C" w:rsidP="00DB6824">
      <w:pPr>
        <w:pBdr>
          <w:bottom w:val="single" w:sz="4" w:space="1" w:color="auto"/>
        </w:pBdr>
        <w:rPr>
          <w:b/>
          <w:sz w:val="24"/>
          <w:lang w:val="en-US"/>
        </w:rPr>
      </w:pPr>
      <w:r w:rsidRPr="00DB6824">
        <w:rPr>
          <w:b/>
          <w:sz w:val="24"/>
          <w:lang w:val="en-US"/>
        </w:rPr>
        <w:t>Opera / Theater / Casi</w:t>
      </w:r>
      <w:r w:rsidR="00921FEA" w:rsidRPr="00DB6824">
        <w:rPr>
          <w:b/>
          <w:sz w:val="24"/>
          <w:lang w:val="en-US"/>
        </w:rPr>
        <w:t>n</w:t>
      </w:r>
      <w:r w:rsidRPr="00DB6824">
        <w:rPr>
          <w:b/>
          <w:sz w:val="24"/>
          <w:lang w:val="en-US"/>
        </w:rPr>
        <w:t>o</w:t>
      </w:r>
    </w:p>
    <w:p w:rsidR="00DB6824" w:rsidRDefault="00DB6824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DB6824" w:rsidRPr="00DB6824" w:rsidRDefault="00DB6824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DB6824" w:rsidRPr="00BF4146" w:rsidRDefault="00DB6824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BF4146" w:rsidRPr="00BF4146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University</w:t>
      </w:r>
    </w:p>
    <w:p w:rsidR="00BF4146" w:rsidRPr="00DB6824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DB6824" w:rsidRDefault="00DB6824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DB6824" w:rsidRDefault="00BF4146" w:rsidP="00DB6824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Spirituality</w:t>
      </w:r>
    </w:p>
    <w:p w:rsidR="00DB6824" w:rsidRDefault="00DB6824" w:rsidP="00921FEA">
      <w:pPr>
        <w:rPr>
          <w:sz w:val="24"/>
          <w:lang w:val="en-US"/>
        </w:rPr>
      </w:pPr>
    </w:p>
    <w:p w:rsidR="00921FEA" w:rsidRPr="00BF4146" w:rsidRDefault="00921FEA" w:rsidP="00BF4146">
      <w:pPr>
        <w:pBdr>
          <w:bottom w:val="single" w:sz="4" w:space="1" w:color="auto"/>
        </w:pBdr>
        <w:rPr>
          <w:b/>
          <w:sz w:val="24"/>
          <w:lang w:val="en-US"/>
        </w:rPr>
      </w:pPr>
      <w:r w:rsidRPr="00BF4146">
        <w:rPr>
          <w:b/>
          <w:sz w:val="24"/>
          <w:lang w:val="en-US"/>
        </w:rPr>
        <w:t xml:space="preserve">Water </w:t>
      </w:r>
      <w:r w:rsidR="00BF6999">
        <w:rPr>
          <w:b/>
          <w:sz w:val="24"/>
          <w:lang w:val="en-US"/>
        </w:rPr>
        <w:t>Condensator</w:t>
      </w:r>
      <w:bookmarkStart w:id="0" w:name="_GoBack"/>
      <w:bookmarkEnd w:id="0"/>
    </w:p>
    <w:p w:rsidR="00BF4146" w:rsidRDefault="00BF4146" w:rsidP="00BF414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Water Reservoir</w:t>
      </w:r>
    </w:p>
    <w:p w:rsidR="00BF4146" w:rsidRDefault="00BF4146" w:rsidP="00BF4146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BF4146" w:rsidRDefault="00BF4146" w:rsidP="00BF4146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Villa</w:t>
      </w:r>
    </w:p>
    <w:p w:rsidR="00A632F8" w:rsidRP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Water Docks</w:t>
      </w:r>
    </w:p>
    <w:p w:rsidR="00BF4146" w:rsidRDefault="00BF4146" w:rsidP="00921FEA">
      <w:pPr>
        <w:rPr>
          <w:sz w:val="24"/>
          <w:lang w:val="en-US"/>
        </w:rPr>
      </w:pP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t>Sand / Clay Docks</w:t>
      </w:r>
    </w:p>
    <w:p w:rsidR="001E7C32" w:rsidRDefault="001E7C32" w:rsidP="001E7C3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Brickyard</w:t>
      </w:r>
    </w:p>
    <w:p w:rsidR="001E7C32" w:rsidRPr="00DB6824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1E7C32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Pr="00A632F8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DB6824" w:rsidRDefault="00A632F8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Sand / Clay Docks</w:t>
      </w:r>
    </w:p>
    <w:p w:rsidR="001E7C32" w:rsidRDefault="001E7C32" w:rsidP="00921FEA">
      <w:pPr>
        <w:rPr>
          <w:sz w:val="24"/>
          <w:lang w:val="en-US"/>
        </w:rPr>
      </w:pP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t>Metal Docks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Forge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Metal Docks</w:t>
      </w:r>
    </w:p>
    <w:p w:rsidR="00A632F8" w:rsidRDefault="00A632F8" w:rsidP="00A632F8">
      <w:pPr>
        <w:rPr>
          <w:lang w:val="en-US"/>
        </w:rPr>
      </w:pPr>
      <w:r>
        <w:rPr>
          <w:lang w:val="en-US"/>
        </w:rPr>
        <w:br w:type="page"/>
      </w:r>
    </w:p>
    <w:p w:rsidR="00921FEA" w:rsidRPr="001E7C32" w:rsidRDefault="00921FEA" w:rsidP="001E7C32">
      <w:pPr>
        <w:pBdr>
          <w:bottom w:val="single" w:sz="4" w:space="1" w:color="auto"/>
        </w:pBdr>
        <w:rPr>
          <w:b/>
          <w:sz w:val="24"/>
          <w:lang w:val="en-US"/>
        </w:rPr>
      </w:pPr>
      <w:r w:rsidRPr="001E7C32">
        <w:rPr>
          <w:b/>
          <w:sz w:val="24"/>
          <w:lang w:val="en-US"/>
        </w:rPr>
        <w:lastRenderedPageBreak/>
        <w:t>Brickyard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Sand / Clay Docks</w:t>
      </w:r>
    </w:p>
    <w:p w:rsidR="00A632F8" w:rsidRPr="001E7C32" w:rsidRDefault="00A632F8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1E7C32" w:rsidRDefault="001E7C32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1E7C32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A632F8">
        <w:rPr>
          <w:sz w:val="24"/>
          <w:lang w:val="en-US"/>
        </w:rPr>
        <w:t>Villa</w:t>
      </w:r>
    </w:p>
    <w:p w:rsidR="00A632F8" w:rsidRPr="00A632F8" w:rsidRDefault="00A632F8" w:rsidP="00A632F8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Sawmill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Lumberjack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Forge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Newspaper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Forge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Metal Docks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Sawmill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Newspaper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Water reservoir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Water Docks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Market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Industry</w:t>
      </w:r>
    </w:p>
    <w:p w:rsidR="00A632F8" w:rsidRDefault="00A632F8" w:rsidP="00921FEA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Pr="00A632F8" w:rsidRDefault="00A632F8" w:rsidP="00A632F8">
      <w:pPr>
        <w:rPr>
          <w:b/>
          <w:sz w:val="24"/>
          <w:lang w:val="en-US"/>
        </w:rPr>
      </w:pP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t>Newspaper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Sawmill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Forge</w:t>
      </w:r>
    </w:p>
    <w:p w:rsidR="00A632F8" w:rsidRDefault="00A632F8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21FEA" w:rsidRPr="00A632F8" w:rsidRDefault="00921FEA" w:rsidP="00A632F8">
      <w:pPr>
        <w:pBdr>
          <w:bottom w:val="single" w:sz="4" w:space="1" w:color="auto"/>
        </w:pBdr>
        <w:rPr>
          <w:b/>
          <w:sz w:val="24"/>
          <w:lang w:val="en-US"/>
        </w:rPr>
      </w:pPr>
      <w:r w:rsidRPr="00A632F8">
        <w:rPr>
          <w:b/>
          <w:sz w:val="24"/>
          <w:lang w:val="en-US"/>
        </w:rPr>
        <w:lastRenderedPageBreak/>
        <w:t>Office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A632F8" w:rsidRDefault="00A632F8" w:rsidP="00A632F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A632F8" w:rsidRPr="00A632F8" w:rsidRDefault="00A632F8" w:rsidP="00A632F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A632F8" w:rsidRDefault="00A632F8" w:rsidP="00921FEA">
      <w:pPr>
        <w:rPr>
          <w:sz w:val="24"/>
          <w:lang w:val="en-US"/>
        </w:rPr>
      </w:pPr>
    </w:p>
    <w:p w:rsidR="00921FEA" w:rsidRPr="00CB5FB7" w:rsidRDefault="00921FEA" w:rsidP="00CB5FB7">
      <w:pPr>
        <w:pBdr>
          <w:bottom w:val="single" w:sz="4" w:space="1" w:color="auto"/>
        </w:pBdr>
        <w:rPr>
          <w:b/>
          <w:sz w:val="24"/>
          <w:lang w:val="en-US"/>
        </w:rPr>
      </w:pPr>
      <w:r w:rsidRPr="00CB5FB7">
        <w:rPr>
          <w:b/>
          <w:sz w:val="24"/>
          <w:lang w:val="en-US"/>
        </w:rPr>
        <w:t>Brewery</w:t>
      </w:r>
    </w:p>
    <w:p w:rsidR="00CB5FB7" w:rsidRDefault="00CB5FB7" w:rsidP="00CB5FB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CB5FB7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Hop Field</w:t>
      </w:r>
    </w:p>
    <w:p w:rsidR="00CB5FB7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Tavern</w:t>
      </w:r>
    </w:p>
    <w:p w:rsidR="00CB5FB7" w:rsidRPr="00A632F8" w:rsidRDefault="00CB5FB7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CB5FB7" w:rsidRDefault="00CB5FB7" w:rsidP="00CB5FB7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-</w:t>
      </w:r>
    </w:p>
    <w:p w:rsidR="00CB5FB7" w:rsidRPr="00A632F8" w:rsidRDefault="005B0F89" w:rsidP="00CB5FB7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Villa</w:t>
      </w:r>
    </w:p>
    <w:p w:rsidR="00CB5FB7" w:rsidRDefault="00CB5FB7" w:rsidP="00921FEA">
      <w:pPr>
        <w:rPr>
          <w:sz w:val="24"/>
          <w:lang w:val="en-US"/>
        </w:rPr>
      </w:pPr>
    </w:p>
    <w:p w:rsidR="00921FEA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Research Facility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Industry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5B0F89" w:rsidRPr="005B0F89" w:rsidRDefault="005B0F89" w:rsidP="005B0F89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5B0F89" w:rsidRPr="005B0F89" w:rsidRDefault="005B0F89" w:rsidP="005B0F89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Hop Field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Brewery</w:t>
      </w:r>
    </w:p>
    <w:p w:rsidR="005B0F89" w:rsidRPr="005B0F89" w:rsidRDefault="005B0F89" w:rsidP="005B0F89">
      <w:pPr>
        <w:rPr>
          <w:b/>
          <w:sz w:val="24"/>
          <w:lang w:val="en-US"/>
        </w:rPr>
      </w:pP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Field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Mill</w:t>
      </w:r>
    </w:p>
    <w:p w:rsidR="005B0F89" w:rsidRPr="005B0F89" w:rsidRDefault="005B0F89" w:rsidP="005B0F89">
      <w:pPr>
        <w:rPr>
          <w:b/>
          <w:sz w:val="24"/>
          <w:lang w:val="en-US"/>
        </w:rPr>
      </w:pPr>
    </w:p>
    <w:p w:rsidR="00921FEA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Mill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Field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Lumberjack</w:t>
      </w:r>
    </w:p>
    <w:p w:rsidR="005B0F89" w:rsidRDefault="005B0F89" w:rsidP="00921FEA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Tree</w:t>
      </w:r>
    </w:p>
    <w:p w:rsidR="005B0F89" w:rsidRPr="005B0F89" w:rsidRDefault="005B0F89" w:rsidP="005B0F89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Sawmill</w:t>
      </w:r>
    </w:p>
    <w:p w:rsidR="005B0F89" w:rsidRDefault="005B0F89">
      <w:pPr>
        <w:spacing w:after="200" w:line="276" w:lineRule="auto"/>
        <w:rPr>
          <w:b/>
          <w:sz w:val="24"/>
          <w:lang w:val="en-US"/>
        </w:rPr>
      </w:pPr>
      <w:r>
        <w:rPr>
          <w:b/>
          <w:sz w:val="24"/>
          <w:lang w:val="en-US"/>
        </w:rPr>
        <w:br w:type="page"/>
      </w:r>
    </w:p>
    <w:p w:rsidR="00921FEA" w:rsidRPr="005B0F89" w:rsidRDefault="00921FEA" w:rsidP="005B0F89">
      <w:pPr>
        <w:pBdr>
          <w:bottom w:val="single" w:sz="4" w:space="1" w:color="auto"/>
        </w:pBd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lastRenderedPageBreak/>
        <w:t>University</w:t>
      </w:r>
    </w:p>
    <w:p w:rsidR="005B0F89" w:rsidRDefault="005B0F89" w:rsidP="005B0F89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5B0F89" w:rsidRDefault="007E3FC8" w:rsidP="005B0F89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7E3FC8">
        <w:rPr>
          <w:sz w:val="24"/>
          <w:lang w:val="en-US"/>
        </w:rPr>
        <w:t>Villa</w:t>
      </w:r>
    </w:p>
    <w:p w:rsidR="007E3FC8" w:rsidRPr="007E3FC8" w:rsidRDefault="007E3FC8" w:rsidP="005B0F89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5B0F89" w:rsidRPr="005B0F89" w:rsidRDefault="005B0F89" w:rsidP="005B0F89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5B0F89" w:rsidRPr="005B0F89" w:rsidRDefault="007E3FC8" w:rsidP="005B0F89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5B0F89" w:rsidRDefault="005B0F89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Observatory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University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ALL</w:t>
      </w:r>
    </w:p>
    <w:p w:rsidR="007E3FC8" w:rsidRDefault="007E3FC8" w:rsidP="00921FEA">
      <w:pPr>
        <w:rPr>
          <w:sz w:val="24"/>
          <w:lang w:val="en-US"/>
        </w:rPr>
      </w:pPr>
    </w:p>
    <w:p w:rsidR="007E3FC8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Botanical Garden (Glasshouse</w:t>
      </w:r>
      <w:r w:rsidR="007E3FC8" w:rsidRPr="007E3FC8">
        <w:rPr>
          <w:b/>
          <w:sz w:val="24"/>
          <w:lang w:val="en-US"/>
        </w:rPr>
        <w:t>)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7E3FC8"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7E3FC8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Carnival / Fair / Circus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Church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7E3FC8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Temple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Services</w:t>
      </w:r>
    </w:p>
    <w:p w:rsidR="007E3FC8" w:rsidRPr="005B0F89" w:rsidRDefault="007E3FC8" w:rsidP="007E3FC8">
      <w:pPr>
        <w:rPr>
          <w:b/>
          <w:sz w:val="24"/>
          <w:lang w:val="en-US"/>
        </w:rPr>
      </w:pPr>
      <w:r w:rsidRPr="005B0F89">
        <w:rPr>
          <w:b/>
          <w:sz w:val="24"/>
          <w:lang w:val="en-US"/>
        </w:rPr>
        <w:t>-</w:t>
      </w:r>
    </w:p>
    <w:p w:rsidR="007E3FC8" w:rsidRPr="005B0F89" w:rsidRDefault="007E3FC8" w:rsidP="007E3FC8">
      <w:pPr>
        <w:pStyle w:val="Listenabsatz"/>
        <w:numPr>
          <w:ilvl w:val="0"/>
          <w:numId w:val="13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Default="007E3FC8">
      <w:pPr>
        <w:spacing w:after="200" w:line="276" w:lineRule="auto"/>
        <w:rPr>
          <w:sz w:val="24"/>
          <w:lang w:val="en-US"/>
        </w:rPr>
      </w:pPr>
      <w:r>
        <w:rPr>
          <w:sz w:val="24"/>
          <w:lang w:val="en-US"/>
        </w:rPr>
        <w:br w:type="page"/>
      </w: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lastRenderedPageBreak/>
        <w:t>Park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7E3FC8" w:rsidRDefault="007E3FC8" w:rsidP="00921FEA">
      <w:pPr>
        <w:rPr>
          <w:sz w:val="24"/>
          <w:lang w:val="en-US"/>
        </w:rPr>
      </w:pPr>
    </w:p>
    <w:p w:rsidR="00921FEA" w:rsidRPr="007E3FC8" w:rsidRDefault="00921FEA" w:rsidP="007E3FC8">
      <w:pPr>
        <w:pBdr>
          <w:bottom w:val="single" w:sz="4" w:space="1" w:color="auto"/>
        </w:pBdr>
        <w:rPr>
          <w:b/>
          <w:sz w:val="24"/>
          <w:lang w:val="en-US"/>
        </w:rPr>
      </w:pPr>
      <w:r w:rsidRPr="007E3FC8">
        <w:rPr>
          <w:b/>
          <w:sz w:val="24"/>
          <w:lang w:val="en-US"/>
        </w:rPr>
        <w:t>Fountain / Art Piece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7E3FC8" w:rsidRPr="007E3FC8" w:rsidRDefault="007E3FC8" w:rsidP="007E3FC8">
      <w:pPr>
        <w:rPr>
          <w:b/>
          <w:sz w:val="24"/>
          <w:lang w:val="en-US"/>
        </w:rPr>
      </w:pPr>
    </w:p>
    <w:p w:rsidR="007C5867" w:rsidRPr="007E3FC8" w:rsidRDefault="00921FEA" w:rsidP="007E3FC8">
      <w:pPr>
        <w:pBdr>
          <w:bottom w:val="single" w:sz="4" w:space="1" w:color="auto"/>
        </w:pBdr>
        <w:rPr>
          <w:b/>
          <w:sz w:val="24"/>
          <w:lang w:val="de-CH"/>
        </w:rPr>
      </w:pPr>
      <w:proofErr w:type="spellStart"/>
      <w:r w:rsidRPr="007E3FC8">
        <w:rPr>
          <w:b/>
          <w:sz w:val="24"/>
          <w:lang w:val="de-CH"/>
        </w:rPr>
        <w:t>Clock</w:t>
      </w:r>
      <w:proofErr w:type="spellEnd"/>
      <w:r w:rsidRPr="007E3FC8">
        <w:rPr>
          <w:b/>
          <w:sz w:val="24"/>
          <w:lang w:val="de-CH"/>
        </w:rPr>
        <w:t xml:space="preserve"> Tower</w:t>
      </w:r>
    </w:p>
    <w:p w:rsidR="007E3FC8" w:rsidRDefault="007E3FC8" w:rsidP="007E3FC8">
      <w:pPr>
        <w:rPr>
          <w:b/>
          <w:sz w:val="24"/>
          <w:lang w:val="en-US"/>
        </w:rPr>
      </w:pPr>
      <w:r>
        <w:rPr>
          <w:b/>
          <w:sz w:val="24"/>
          <w:lang w:val="en-US"/>
        </w:rPr>
        <w:t>+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Villa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House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sz w:val="24"/>
          <w:lang w:val="en-US"/>
        </w:rPr>
        <w:t>City Center</w:t>
      </w:r>
    </w:p>
    <w:p w:rsid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Decorations</w:t>
      </w:r>
    </w:p>
    <w:p w:rsidR="007E3FC8" w:rsidRPr="007E3FC8" w:rsidRDefault="007E3FC8" w:rsidP="007E3FC8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t>Culture</w:t>
      </w:r>
    </w:p>
    <w:p w:rsidR="001E7C32" w:rsidRDefault="001E7C32" w:rsidP="00921FEA">
      <w:pPr>
        <w:rPr>
          <w:sz w:val="24"/>
          <w:lang w:val="de-CH"/>
        </w:rPr>
      </w:pPr>
    </w:p>
    <w:p w:rsidR="001E7C32" w:rsidRDefault="001E7C32" w:rsidP="00921FEA">
      <w:pPr>
        <w:rPr>
          <w:sz w:val="24"/>
          <w:lang w:val="en-US"/>
        </w:rPr>
      </w:pP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sz w:val="24"/>
          <w:lang w:val="en-US"/>
        </w:rPr>
      </w:pPr>
      <w:r w:rsidRPr="001E7C32">
        <w:rPr>
          <w:sz w:val="24"/>
          <w:lang w:val="en-US"/>
        </w:rPr>
        <w:t>Industry = Positive effect on and from Market, Office, Research Facility</w:t>
      </w:r>
      <w:r w:rsidR="00CB5FB7">
        <w:rPr>
          <w:sz w:val="24"/>
          <w:lang w:val="en-US"/>
        </w:rPr>
        <w:t>, Tavern, Brothel</w:t>
      </w:r>
    </w:p>
    <w:p w:rsidR="001E7C32" w:rsidRPr="001E7C32" w:rsidRDefault="001E7C32" w:rsidP="001E7C32">
      <w:pPr>
        <w:pStyle w:val="Listenabsatz"/>
        <w:numPr>
          <w:ilvl w:val="0"/>
          <w:numId w:val="10"/>
        </w:numPr>
        <w:rPr>
          <w:b/>
          <w:sz w:val="24"/>
          <w:lang w:val="en-US"/>
        </w:rPr>
      </w:pPr>
      <w:r w:rsidRPr="001E7C32">
        <w:rPr>
          <w:sz w:val="24"/>
          <w:lang w:val="en-US"/>
        </w:rPr>
        <w:t>Uncommon/Exclusive/Rare = Negative Effect on themselves (If the same type of building is in range)</w:t>
      </w:r>
    </w:p>
    <w:sectPr w:rsidR="001E7C32" w:rsidRPr="001E7C32">
      <w:headerReference w:type="default" r:id="rId8"/>
      <w:footerReference w:type="default" r:id="rId9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B1640" w:rsidRDefault="004B1640" w:rsidP="001E29EB">
      <w:r>
        <w:separator/>
      </w:r>
    </w:p>
  </w:endnote>
  <w:endnote w:type="continuationSeparator" w:id="0">
    <w:p w:rsidR="004B1640" w:rsidRDefault="004B1640" w:rsidP="001E29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sz w:val="18"/>
        <w:szCs w:val="18"/>
      </w:rPr>
      <w:id w:val="-290515175"/>
      <w:docPartObj>
        <w:docPartGallery w:val="Page Numbers (Bottom of Page)"/>
        <w:docPartUnique/>
      </w:docPartObj>
    </w:sdtPr>
    <w:sdtEndPr/>
    <w:sdtContent>
      <w:p w:rsidR="001E29EB" w:rsidRPr="001E29EB" w:rsidRDefault="001E29EB" w:rsidP="001E29EB">
        <w:pPr>
          <w:pStyle w:val="Fuzeile"/>
          <w:pBdr>
            <w:top w:val="single" w:sz="4" w:space="1" w:color="auto"/>
          </w:pBdr>
          <w:rPr>
            <w:sz w:val="18"/>
            <w:szCs w:val="18"/>
          </w:rPr>
        </w:pPr>
        <w:r>
          <w:rPr>
            <w:sz w:val="18"/>
            <w:szCs w:val="18"/>
          </w:rPr>
          <w:fldChar w:fldCharType="begin"/>
        </w:r>
        <w:r>
          <w:rPr>
            <w:sz w:val="18"/>
            <w:szCs w:val="18"/>
          </w:rPr>
          <w:instrText xml:space="preserve"> TIME \@ "dd.MM.yyyy" </w:instrText>
        </w:r>
        <w:r>
          <w:rPr>
            <w:sz w:val="18"/>
            <w:szCs w:val="18"/>
          </w:rPr>
          <w:fldChar w:fldCharType="separate"/>
        </w:r>
        <w:r w:rsidR="00BF6999">
          <w:rPr>
            <w:noProof/>
            <w:sz w:val="18"/>
            <w:szCs w:val="18"/>
          </w:rPr>
          <w:t>23.05.2019</w:t>
        </w:r>
        <w:r>
          <w:rPr>
            <w:sz w:val="18"/>
            <w:szCs w:val="18"/>
          </w:rPr>
          <w:fldChar w:fldCharType="end"/>
        </w:r>
        <w:r w:rsidRPr="001E29EB">
          <w:rPr>
            <w:sz w:val="18"/>
            <w:szCs w:val="18"/>
          </w:rPr>
          <w:tab/>
        </w:r>
        <w:r w:rsidRPr="001E29EB">
          <w:rPr>
            <w:sz w:val="18"/>
            <w:szCs w:val="18"/>
          </w:rPr>
          <w:tab/>
        </w:r>
        <w:r w:rsidR="005810C8">
          <w:rPr>
            <w:sz w:val="18"/>
            <w:szCs w:val="18"/>
          </w:rPr>
          <w:t xml:space="preserve">- </w:t>
        </w:r>
        <w:r w:rsidRPr="001E29EB">
          <w:rPr>
            <w:sz w:val="18"/>
            <w:szCs w:val="18"/>
          </w:rPr>
          <w:fldChar w:fldCharType="begin"/>
        </w:r>
        <w:r w:rsidRPr="001E29EB">
          <w:rPr>
            <w:sz w:val="18"/>
            <w:szCs w:val="18"/>
          </w:rPr>
          <w:instrText>PAGE   \* MERGEFORMAT</w:instrText>
        </w:r>
        <w:r w:rsidRPr="001E29EB">
          <w:rPr>
            <w:sz w:val="18"/>
            <w:szCs w:val="18"/>
          </w:rPr>
          <w:fldChar w:fldCharType="separate"/>
        </w:r>
        <w:r w:rsidR="00BF6999">
          <w:rPr>
            <w:noProof/>
            <w:sz w:val="18"/>
            <w:szCs w:val="18"/>
          </w:rPr>
          <w:t>3</w:t>
        </w:r>
        <w:r w:rsidRPr="001E29EB">
          <w:rPr>
            <w:sz w:val="18"/>
            <w:szCs w:val="18"/>
          </w:rPr>
          <w:fldChar w:fldCharType="end"/>
        </w:r>
        <w:r w:rsidR="005810C8">
          <w:rPr>
            <w:sz w:val="18"/>
            <w:szCs w:val="18"/>
          </w:rPr>
          <w:t xml:space="preserve"> -</w:t>
        </w:r>
      </w:p>
    </w:sdtContent>
  </w:sdt>
  <w:p w:rsidR="001E29EB" w:rsidRPr="001E29EB" w:rsidRDefault="001E29EB" w:rsidP="001E29EB">
    <w:pPr>
      <w:pStyle w:val="Fuzeile"/>
      <w:pBdr>
        <w:top w:val="single" w:sz="4" w:space="1" w:color="auto"/>
      </w:pBdr>
      <w:rPr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B1640" w:rsidRDefault="004B1640" w:rsidP="001E29EB">
      <w:r>
        <w:separator/>
      </w:r>
    </w:p>
  </w:footnote>
  <w:footnote w:type="continuationSeparator" w:id="0">
    <w:p w:rsidR="004B1640" w:rsidRDefault="004B1640" w:rsidP="001E29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E29EB" w:rsidRPr="00D8640E" w:rsidRDefault="00D8640E" w:rsidP="001E29EB">
    <w:pPr>
      <w:pStyle w:val="Kopfzeile"/>
      <w:pBdr>
        <w:bottom w:val="single" w:sz="4" w:space="1" w:color="auto"/>
      </w:pBdr>
      <w:rPr>
        <w:sz w:val="18"/>
        <w:szCs w:val="18"/>
      </w:rPr>
    </w:pPr>
    <w:r>
      <w:rPr>
        <w:sz w:val="18"/>
        <w:szCs w:val="18"/>
      </w:rPr>
      <w:t>Helios</w:t>
    </w:r>
    <w:r w:rsidR="0068461C" w:rsidRPr="0068461C">
      <w:rPr>
        <w:sz w:val="18"/>
        <w:szCs w:val="18"/>
      </w:rPr>
      <w:ptab w:relativeTo="margin" w:alignment="center" w:leader="none"/>
    </w:r>
    <w:r>
      <w:rPr>
        <w:sz w:val="18"/>
        <w:szCs w:val="18"/>
      </w:rPr>
      <w:t>Studio 403</w:t>
    </w:r>
    <w:r w:rsidR="0068461C" w:rsidRPr="0068461C">
      <w:rPr>
        <w:sz w:val="18"/>
        <w:szCs w:val="18"/>
      </w:rPr>
      <w:ptab w:relativeTo="margin" w:alignment="right" w:leader="none"/>
    </w:r>
    <w:r w:rsidR="00921FEA">
      <w:rPr>
        <w:sz w:val="18"/>
        <w:szCs w:val="18"/>
      </w:rPr>
      <w:t>Connections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7D766F"/>
    <w:multiLevelType w:val="hybridMultilevel"/>
    <w:tmpl w:val="AD3675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3474D1"/>
    <w:multiLevelType w:val="hybridMultilevel"/>
    <w:tmpl w:val="885CCB9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171FE1"/>
    <w:multiLevelType w:val="hybridMultilevel"/>
    <w:tmpl w:val="48067F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10EA3"/>
    <w:multiLevelType w:val="hybridMultilevel"/>
    <w:tmpl w:val="72EAF3F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D67236"/>
    <w:multiLevelType w:val="hybridMultilevel"/>
    <w:tmpl w:val="B476B1A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F3F59A7"/>
    <w:multiLevelType w:val="hybridMultilevel"/>
    <w:tmpl w:val="6D46A52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C0104A"/>
    <w:multiLevelType w:val="hybridMultilevel"/>
    <w:tmpl w:val="2C4472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29A7DD3"/>
    <w:multiLevelType w:val="hybridMultilevel"/>
    <w:tmpl w:val="A8CE747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AE66D7"/>
    <w:multiLevelType w:val="hybridMultilevel"/>
    <w:tmpl w:val="2514C6F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885254"/>
    <w:multiLevelType w:val="hybridMultilevel"/>
    <w:tmpl w:val="6EDEA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6412B01"/>
    <w:multiLevelType w:val="hybridMultilevel"/>
    <w:tmpl w:val="12A815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7071621"/>
    <w:multiLevelType w:val="hybridMultilevel"/>
    <w:tmpl w:val="21DC7A6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AE0906"/>
    <w:multiLevelType w:val="hybridMultilevel"/>
    <w:tmpl w:val="9B1894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8"/>
  </w:num>
  <w:num w:numId="5">
    <w:abstractNumId w:val="3"/>
  </w:num>
  <w:num w:numId="6">
    <w:abstractNumId w:val="9"/>
  </w:num>
  <w:num w:numId="7">
    <w:abstractNumId w:val="2"/>
  </w:num>
  <w:num w:numId="8">
    <w:abstractNumId w:val="12"/>
  </w:num>
  <w:num w:numId="9">
    <w:abstractNumId w:val="0"/>
  </w:num>
  <w:num w:numId="10">
    <w:abstractNumId w:val="10"/>
  </w:num>
  <w:num w:numId="11">
    <w:abstractNumId w:val="1"/>
  </w:num>
  <w:num w:numId="12">
    <w:abstractNumId w:val="4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1FEA"/>
    <w:rsid w:val="0017068D"/>
    <w:rsid w:val="00186139"/>
    <w:rsid w:val="001E29EB"/>
    <w:rsid w:val="001E7C32"/>
    <w:rsid w:val="003C72FF"/>
    <w:rsid w:val="00451A20"/>
    <w:rsid w:val="004A1A46"/>
    <w:rsid w:val="004B1640"/>
    <w:rsid w:val="0050145F"/>
    <w:rsid w:val="005810C8"/>
    <w:rsid w:val="005B0F89"/>
    <w:rsid w:val="0068461C"/>
    <w:rsid w:val="007C5867"/>
    <w:rsid w:val="007E3FC8"/>
    <w:rsid w:val="00845F3C"/>
    <w:rsid w:val="00872E1B"/>
    <w:rsid w:val="008E096B"/>
    <w:rsid w:val="00921FEA"/>
    <w:rsid w:val="00A632F8"/>
    <w:rsid w:val="00BC237D"/>
    <w:rsid w:val="00BF4146"/>
    <w:rsid w:val="00BF6999"/>
    <w:rsid w:val="00C157B5"/>
    <w:rsid w:val="00CB5FB7"/>
    <w:rsid w:val="00D06CA5"/>
    <w:rsid w:val="00D8640E"/>
    <w:rsid w:val="00DB6824"/>
    <w:rsid w:val="00EF5B2E"/>
    <w:rsid w:val="00F27D01"/>
    <w:rsid w:val="00F67049"/>
    <w:rsid w:val="00FD3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921FE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 w:qFormat="1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7C5867"/>
    <w:pPr>
      <w:spacing w:after="0" w:line="240" w:lineRule="auto"/>
    </w:pPr>
    <w:rPr>
      <w:rFonts w:ascii="Calibri Light" w:hAnsi="Calibri Light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50145F"/>
    <w:pPr>
      <w:keepNext/>
      <w:keepLines/>
      <w:spacing w:before="480"/>
      <w:outlineLvl w:val="0"/>
    </w:pPr>
    <w:rPr>
      <w:rFonts w:eastAsiaTheme="majorEastAsia" w:cstheme="majorBidi"/>
      <w:b/>
      <w:bCs/>
      <w:sz w:val="40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0145F"/>
    <w:pPr>
      <w:keepNext/>
      <w:keepLines/>
      <w:spacing w:before="200"/>
      <w:outlineLvl w:val="1"/>
    </w:pPr>
    <w:rPr>
      <w:rFonts w:eastAsiaTheme="majorEastAsia" w:cstheme="majorBidi"/>
      <w:b/>
      <w:bCs/>
      <w:sz w:val="32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50145F"/>
    <w:rPr>
      <w:rFonts w:eastAsiaTheme="majorEastAsia" w:cstheme="majorBidi"/>
      <w:b/>
      <w:bCs/>
      <w:sz w:val="40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0145F"/>
    <w:rPr>
      <w:rFonts w:eastAsiaTheme="majorEastAsia" w:cstheme="majorBidi"/>
      <w:b/>
      <w:bCs/>
      <w:sz w:val="32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50145F"/>
    <w:pPr>
      <w:pBdr>
        <w:bottom w:val="single" w:sz="8" w:space="4" w:color="000000" w:themeColor="text1"/>
      </w:pBdr>
      <w:spacing w:after="300"/>
      <w:contextualSpacing/>
    </w:pPr>
    <w:rPr>
      <w:rFonts w:eastAsiaTheme="majorEastAsia" w:cstheme="majorBidi"/>
      <w:spacing w:val="5"/>
      <w:kern w:val="28"/>
      <w:sz w:val="56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0145F"/>
    <w:rPr>
      <w:rFonts w:eastAsiaTheme="majorEastAsia" w:cstheme="majorBidi"/>
      <w:spacing w:val="5"/>
      <w:kern w:val="28"/>
      <w:sz w:val="56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50145F"/>
    <w:pPr>
      <w:numPr>
        <w:ilvl w:val="1"/>
      </w:numPr>
    </w:pPr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50145F"/>
    <w:rPr>
      <w:rFonts w:eastAsiaTheme="majorEastAsia" w:cstheme="majorBidi"/>
      <w:i/>
      <w:iCs/>
      <w:color w:val="808080" w:themeColor="background1" w:themeShade="80"/>
      <w:spacing w:val="15"/>
      <w:sz w:val="24"/>
      <w:szCs w:val="24"/>
    </w:rPr>
  </w:style>
  <w:style w:type="character" w:styleId="SchwacheHervorhebung">
    <w:name w:val="Subtle Emphasis"/>
    <w:basedOn w:val="Absatz-Standardschriftart"/>
    <w:uiPriority w:val="19"/>
    <w:rsid w:val="0050145F"/>
    <w:rPr>
      <w:i/>
      <w:iCs/>
      <w:color w:val="808080" w:themeColor="text1" w:themeTint="7F"/>
    </w:rPr>
  </w:style>
  <w:style w:type="character" w:styleId="Hervorhebung">
    <w:name w:val="Emphasis"/>
    <w:basedOn w:val="Absatz-Standardschriftart"/>
    <w:uiPriority w:val="20"/>
    <w:qFormat/>
    <w:rsid w:val="0050145F"/>
    <w:rPr>
      <w:i/>
      <w:iCs/>
    </w:rPr>
  </w:style>
  <w:style w:type="character" w:styleId="Fett">
    <w:name w:val="Strong"/>
    <w:basedOn w:val="Absatz-Standardschriftart"/>
    <w:uiPriority w:val="22"/>
    <w:qFormat/>
    <w:rsid w:val="0050145F"/>
    <w:rPr>
      <w:b/>
      <w:bCs/>
    </w:rPr>
  </w:style>
  <w:style w:type="paragraph" w:styleId="Zitat">
    <w:name w:val="Quote"/>
    <w:basedOn w:val="Standard"/>
    <w:next w:val="Standard"/>
    <w:link w:val="ZitatZchn"/>
    <w:uiPriority w:val="29"/>
    <w:qFormat/>
    <w:rsid w:val="0050145F"/>
    <w:pPr>
      <w:jc w:val="center"/>
    </w:pPr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50145F"/>
    <w:rPr>
      <w:i/>
      <w:iCs/>
      <w:color w:val="000000" w:themeColor="text1"/>
    </w:rPr>
  </w:style>
  <w:style w:type="character" w:styleId="IntensiverVerweis">
    <w:name w:val="Intense Reference"/>
    <w:basedOn w:val="Absatz-Standardschriftart"/>
    <w:uiPriority w:val="32"/>
    <w:rsid w:val="0050145F"/>
    <w:rPr>
      <w:b/>
      <w:bCs/>
      <w:smallCaps/>
      <w:color w:val="C0504D" w:themeColor="accent2"/>
      <w:spacing w:val="5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1E29EB"/>
  </w:style>
  <w:style w:type="paragraph" w:styleId="Fuzeile">
    <w:name w:val="footer"/>
    <w:basedOn w:val="Standard"/>
    <w:link w:val="FuzeileZchn"/>
    <w:uiPriority w:val="99"/>
    <w:unhideWhenUsed/>
    <w:rsid w:val="001E29EB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1E29EB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1E29EB"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1E29EB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rsid w:val="00921F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86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icolas.streule\Documents\Helios\Documents\Word%20Templat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Word Template.dotx</Template>
  <TotalTime>0</TotalTime>
  <Pages>7</Pages>
  <Words>270</Words>
  <Characters>1706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Nicolas Streule</dc:creator>
  <cp:lastModifiedBy>Nicolas Streule</cp:lastModifiedBy>
  <cp:revision>2</cp:revision>
  <dcterms:created xsi:type="dcterms:W3CDTF">2019-05-07T11:41:00Z</dcterms:created>
  <dcterms:modified xsi:type="dcterms:W3CDTF">2019-05-23T08:51:00Z</dcterms:modified>
</cp:coreProperties>
</file>