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67" w:rsidRPr="007B6C0C" w:rsidRDefault="007B6C0C" w:rsidP="007B6C0C">
      <w:pPr>
        <w:pStyle w:val="Titel"/>
        <w:rPr>
          <w:lang w:val="en-US"/>
        </w:rPr>
      </w:pPr>
      <w:r w:rsidRPr="007B6C0C">
        <w:rPr>
          <w:lang w:val="en-US"/>
        </w:rPr>
        <w:t>Building Shapes</w:t>
      </w:r>
    </w:p>
    <w:p w:rsidR="007B6C0C" w:rsidRDefault="007B6C0C" w:rsidP="007B6C0C">
      <w:pPr>
        <w:rPr>
          <w:lang w:val="en-US"/>
        </w:rPr>
      </w:pPr>
      <w:r w:rsidRPr="007B6C0C">
        <w:rPr>
          <w:lang w:val="en-US"/>
        </w:rPr>
        <w:t xml:space="preserve">The shapes of all buildings are </w:t>
      </w:r>
      <w:r>
        <w:rPr>
          <w:lang w:val="en-US"/>
        </w:rPr>
        <w:t>structured in three different categories:</w:t>
      </w:r>
      <w:r>
        <w:rPr>
          <w:lang w:val="en-US"/>
        </w:rPr>
        <w:br/>
      </w:r>
    </w:p>
    <w:p w:rsidR="007B6C0C" w:rsidRPr="007B6C0C" w:rsidRDefault="007B6C0C" w:rsidP="007B6C0C">
      <w:pPr>
        <w:rPr>
          <w:lang w:val="en-US"/>
        </w:rPr>
      </w:pPr>
      <w:r>
        <w:rPr>
          <w:b/>
          <w:lang w:val="en-US"/>
        </w:rPr>
        <w:t xml:space="preserve">Tetris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= </w:t>
      </w:r>
      <w:r>
        <w:rPr>
          <w:caps/>
          <w:lang w:val="en-US"/>
        </w:rPr>
        <w:t>o</w:t>
      </w:r>
      <w:r>
        <w:rPr>
          <w:lang w:val="en-US"/>
        </w:rPr>
        <w:t>riginal Tetris shapes</w:t>
      </w:r>
    </w:p>
    <w:p w:rsidR="007B6C0C" w:rsidRPr="007B6C0C" w:rsidRDefault="007B6C0C" w:rsidP="007B6C0C">
      <w:pPr>
        <w:rPr>
          <w:lang w:val="en-US"/>
        </w:rPr>
      </w:pPr>
      <w:r>
        <w:rPr>
          <w:b/>
          <w:lang w:val="en-US"/>
        </w:rPr>
        <w:t xml:space="preserve">Block 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= </w:t>
      </w:r>
      <w:r>
        <w:rPr>
          <w:lang w:val="en-US"/>
        </w:rPr>
        <w:t>Shapes have a block layout without any curves</w:t>
      </w:r>
    </w:p>
    <w:p w:rsidR="007B6C0C" w:rsidRDefault="007B6C0C" w:rsidP="007B6C0C">
      <w:pPr>
        <w:rPr>
          <w:lang w:val="en-US"/>
        </w:rPr>
      </w:pPr>
      <w:r>
        <w:rPr>
          <w:b/>
          <w:lang w:val="en-US"/>
        </w:rPr>
        <w:t>Special</w:t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= </w:t>
      </w:r>
      <w:r>
        <w:rPr>
          <w:lang w:val="en-US"/>
        </w:rPr>
        <w:t>Shapes can have any kind of form, even curves</w:t>
      </w:r>
    </w:p>
    <w:p w:rsidR="007B6C0C" w:rsidRDefault="007B6C0C" w:rsidP="007B6C0C">
      <w:pPr>
        <w:rPr>
          <w:lang w:val="en-US"/>
        </w:rPr>
      </w:pPr>
    </w:p>
    <w:p w:rsidR="007B6C0C" w:rsidRDefault="007B6C0C" w:rsidP="007B6C0C">
      <w:pPr>
        <w:rPr>
          <w:lang w:val="en-US"/>
        </w:rPr>
      </w:pPr>
      <w:r>
        <w:rPr>
          <w:lang w:val="en-US"/>
        </w:rPr>
        <w:t>The Tetris shapes are for buildings which are often used, so they are easily to build close to other buildings.</w:t>
      </w:r>
    </w:p>
    <w:p w:rsidR="007B6C0C" w:rsidRDefault="007B6C0C" w:rsidP="007B6C0C">
      <w:pPr>
        <w:rPr>
          <w:lang w:val="en-US"/>
        </w:rPr>
      </w:pPr>
    </w:p>
    <w:p w:rsidR="007B6C0C" w:rsidRDefault="007B6C0C" w:rsidP="007B6C0C">
      <w:pPr>
        <w:rPr>
          <w:lang w:val="en-US"/>
        </w:rPr>
      </w:pPr>
      <w:r>
        <w:rPr>
          <w:lang w:val="en-US"/>
        </w:rPr>
        <w:t>The Block buildings are less often used but with the Shape they should be not to hard to be built into the city.</w:t>
      </w:r>
    </w:p>
    <w:p w:rsidR="007B6C0C" w:rsidRDefault="007B6C0C" w:rsidP="007B6C0C">
      <w:pPr>
        <w:rPr>
          <w:lang w:val="en-US"/>
        </w:rPr>
      </w:pPr>
    </w:p>
    <w:p w:rsidR="007B6C0C" w:rsidRDefault="007B6C0C" w:rsidP="007B6C0C">
      <w:pPr>
        <w:rPr>
          <w:lang w:val="en-US"/>
        </w:rPr>
      </w:pPr>
      <w:r>
        <w:rPr>
          <w:lang w:val="en-US"/>
        </w:rPr>
        <w:t>The special shape</w:t>
      </w:r>
      <w:r w:rsidR="005D0A69">
        <w:rPr>
          <w:lang w:val="en-US"/>
        </w:rPr>
        <w:t>s</w:t>
      </w:r>
      <w:r>
        <w:rPr>
          <w:lang w:val="en-US"/>
        </w:rPr>
        <w:t xml:space="preserve"> should </w:t>
      </w:r>
      <w:r w:rsidR="005D0A69">
        <w:rPr>
          <w:lang w:val="en-US"/>
        </w:rPr>
        <w:t>create the depth in the game because they don’t really fit in.</w:t>
      </w:r>
    </w:p>
    <w:p w:rsidR="005D0A69" w:rsidRDefault="005D0A69" w:rsidP="007B6C0C">
      <w:pPr>
        <w:rPr>
          <w:lang w:val="en-US"/>
        </w:rPr>
      </w:pPr>
    </w:p>
    <w:p w:rsidR="005D0A69" w:rsidRDefault="005D0A69" w:rsidP="007B6C0C">
      <w:pPr>
        <w:rPr>
          <w:b/>
          <w:lang w:val="en-US"/>
        </w:rPr>
      </w:pPr>
      <w:r w:rsidRPr="0017118E">
        <w:rPr>
          <w:b/>
          <w:lang w:val="en-US"/>
        </w:rPr>
        <w:t>Tetris Shapes:</w:t>
      </w:r>
    </w:p>
    <w:p w:rsidR="0017118E" w:rsidRPr="0017118E" w:rsidRDefault="0017118E" w:rsidP="007B6C0C">
      <w:pPr>
        <w:rPr>
          <w:b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788E190" wp14:editId="69421FD6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4086225" cy="25146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1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18E" w:rsidRDefault="0017118E" w:rsidP="007B6C0C">
      <w:pPr>
        <w:rPr>
          <w:lang w:val="en-US"/>
        </w:rPr>
      </w:pPr>
    </w:p>
    <w:p w:rsidR="0017118E" w:rsidRPr="0017118E" w:rsidRDefault="0017118E" w:rsidP="0017118E">
      <w:pPr>
        <w:rPr>
          <w:lang w:val="en-US"/>
        </w:rPr>
      </w:pPr>
    </w:p>
    <w:p w:rsidR="0017118E" w:rsidRPr="0017118E" w:rsidRDefault="0017118E" w:rsidP="0017118E">
      <w:pPr>
        <w:rPr>
          <w:lang w:val="en-US"/>
        </w:rPr>
      </w:pPr>
    </w:p>
    <w:p w:rsidR="0017118E" w:rsidRPr="0017118E" w:rsidRDefault="0017118E" w:rsidP="0017118E">
      <w:pPr>
        <w:rPr>
          <w:lang w:val="en-US"/>
        </w:rPr>
      </w:pPr>
    </w:p>
    <w:p w:rsidR="0017118E" w:rsidRPr="0017118E" w:rsidRDefault="0017118E" w:rsidP="0017118E">
      <w:pPr>
        <w:rPr>
          <w:lang w:val="en-US"/>
        </w:rPr>
      </w:pPr>
    </w:p>
    <w:p w:rsidR="0017118E" w:rsidRPr="0017118E" w:rsidRDefault="0017118E" w:rsidP="0017118E">
      <w:pPr>
        <w:rPr>
          <w:lang w:val="en-US"/>
        </w:rPr>
      </w:pPr>
    </w:p>
    <w:p w:rsidR="0017118E" w:rsidRPr="0017118E" w:rsidRDefault="0017118E" w:rsidP="0017118E">
      <w:pPr>
        <w:rPr>
          <w:lang w:val="en-US"/>
        </w:rPr>
      </w:pPr>
    </w:p>
    <w:p w:rsidR="0017118E" w:rsidRPr="0017118E" w:rsidRDefault="0017118E" w:rsidP="0017118E">
      <w:pPr>
        <w:rPr>
          <w:lang w:val="en-US"/>
        </w:rPr>
      </w:pPr>
    </w:p>
    <w:p w:rsidR="005D0A69" w:rsidRDefault="005D0A69" w:rsidP="0017118E">
      <w:pPr>
        <w:rPr>
          <w:lang w:val="en-US"/>
        </w:rPr>
      </w:pPr>
    </w:p>
    <w:p w:rsidR="0017118E" w:rsidRDefault="0017118E" w:rsidP="0017118E">
      <w:pPr>
        <w:rPr>
          <w:lang w:val="en-US"/>
        </w:rPr>
      </w:pPr>
    </w:p>
    <w:p w:rsidR="0017118E" w:rsidRDefault="0017118E" w:rsidP="0017118E">
      <w:pPr>
        <w:rPr>
          <w:lang w:val="en-US"/>
        </w:rPr>
      </w:pPr>
    </w:p>
    <w:p w:rsidR="0017118E" w:rsidRDefault="0017118E" w:rsidP="0017118E">
      <w:pPr>
        <w:rPr>
          <w:lang w:val="en-US"/>
        </w:rPr>
      </w:pPr>
    </w:p>
    <w:p w:rsidR="0017118E" w:rsidRDefault="0017118E" w:rsidP="0017118E">
      <w:pPr>
        <w:rPr>
          <w:lang w:val="en-US"/>
        </w:rPr>
      </w:pPr>
    </w:p>
    <w:p w:rsidR="0017118E" w:rsidRDefault="0017118E" w:rsidP="0017118E">
      <w:pPr>
        <w:rPr>
          <w:lang w:val="en-US"/>
        </w:rPr>
      </w:pPr>
    </w:p>
    <w:p w:rsidR="0017118E" w:rsidRDefault="0017118E" w:rsidP="0017118E">
      <w:pPr>
        <w:rPr>
          <w:lang w:val="en-US"/>
        </w:rPr>
      </w:pPr>
    </w:p>
    <w:p w:rsidR="0017118E" w:rsidRDefault="00C206B8" w:rsidP="0017118E">
      <w:pPr>
        <w:rPr>
          <w:b/>
          <w:lang w:val="en-US"/>
        </w:rPr>
      </w:pPr>
      <w:r w:rsidRPr="00C206B8">
        <w:rPr>
          <w:b/>
          <w:lang w:val="en-US"/>
        </w:rPr>
        <w:t>Block Shapes:</w:t>
      </w:r>
    </w:p>
    <w:p w:rsidR="00C206B8" w:rsidRDefault="00C206B8" w:rsidP="0017118E">
      <w:pPr>
        <w:rPr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31DB6C4B" wp14:editId="49D65662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707130" cy="2695575"/>
            <wp:effectExtent l="0" t="0" r="762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352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6B8" w:rsidRDefault="00C206B8" w:rsidP="0017118E">
      <w:pPr>
        <w:rPr>
          <w:lang w:val="en-US"/>
        </w:rPr>
      </w:pPr>
    </w:p>
    <w:p w:rsidR="00C206B8" w:rsidRDefault="00C206B8" w:rsidP="0017118E">
      <w:pPr>
        <w:rPr>
          <w:lang w:val="en-US"/>
        </w:rPr>
      </w:pPr>
    </w:p>
    <w:p w:rsidR="00C206B8" w:rsidRDefault="00C206B8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C206B8" w:rsidRDefault="00C206B8" w:rsidP="0017118E">
      <w:pPr>
        <w:rPr>
          <w:b/>
          <w:lang w:val="en-US"/>
        </w:rPr>
      </w:pPr>
      <w:r>
        <w:rPr>
          <w:b/>
          <w:lang w:val="en-US"/>
        </w:rPr>
        <w:lastRenderedPageBreak/>
        <w:t>Special Shapes:</w:t>
      </w:r>
    </w:p>
    <w:p w:rsidR="00C206B8" w:rsidRPr="00C206B8" w:rsidRDefault="00C206B8" w:rsidP="0017118E">
      <w:pPr>
        <w:rPr>
          <w:lang w:val="en-US"/>
        </w:rPr>
      </w:pPr>
      <w:r>
        <w:rPr>
          <w:lang w:val="en-US"/>
        </w:rPr>
        <w:t>(</w:t>
      </w:r>
      <w:r w:rsidRPr="00C206B8">
        <w:rPr>
          <w:lang w:val="en-US"/>
        </w:rPr>
        <w:t xml:space="preserve">These are only </w:t>
      </w:r>
      <w:r>
        <w:rPr>
          <w:lang w:val="en-US"/>
        </w:rPr>
        <w:t>examples</w:t>
      </w:r>
      <w:r w:rsidRPr="00C206B8">
        <w:rPr>
          <w:lang w:val="en-US"/>
        </w:rPr>
        <w:t>. The shapes should be able to be adapted</w:t>
      </w:r>
      <w:r>
        <w:rPr>
          <w:lang w:val="en-US"/>
        </w:rPr>
        <w:t xml:space="preserve"> to the idea and concept of the </w:t>
      </w:r>
      <w:bookmarkStart w:id="0" w:name="_GoBack"/>
      <w:bookmarkEnd w:id="0"/>
      <w:r w:rsidRPr="00C206B8">
        <w:rPr>
          <w:lang w:val="en-US"/>
        </w:rPr>
        <w:t>buildings.</w:t>
      </w:r>
      <w:r>
        <w:rPr>
          <w:lang w:val="en-US"/>
        </w:rPr>
        <w:t>)</w:t>
      </w:r>
    </w:p>
    <w:p w:rsidR="00C206B8" w:rsidRPr="00C206B8" w:rsidRDefault="00C206B8" w:rsidP="0017118E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748F813" wp14:editId="134CD0F7">
            <wp:extent cx="4181475" cy="24193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6B8" w:rsidRPr="00C206B8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3D1" w:rsidRDefault="00B213D1" w:rsidP="001E29EB">
      <w:r>
        <w:separator/>
      </w:r>
    </w:p>
  </w:endnote>
  <w:endnote w:type="continuationSeparator" w:id="0">
    <w:p w:rsidR="00B213D1" w:rsidRDefault="00B213D1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C206B8">
          <w:rPr>
            <w:noProof/>
            <w:sz w:val="18"/>
            <w:szCs w:val="18"/>
          </w:rPr>
          <w:t>21.05.2019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C206B8">
          <w:rPr>
            <w:noProof/>
            <w:sz w:val="18"/>
            <w:szCs w:val="18"/>
          </w:rPr>
          <w:t>1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3D1" w:rsidRDefault="00B213D1" w:rsidP="001E29EB">
      <w:r>
        <w:separator/>
      </w:r>
    </w:p>
  </w:footnote>
  <w:footnote w:type="continuationSeparator" w:id="0">
    <w:p w:rsidR="00B213D1" w:rsidRDefault="00B213D1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D8640E" w:rsidRDefault="00D8640E" w:rsidP="001E29EB">
    <w:pPr>
      <w:pStyle w:val="Kopfzeile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Helios</w:t>
    </w:r>
    <w:r w:rsidR="0068461C" w:rsidRPr="0068461C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Studio 403</w:t>
    </w:r>
    <w:r w:rsidR="0068461C" w:rsidRPr="0068461C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968859952"/>
        <w:temporary/>
        <w:showingPlcHdr/>
      </w:sdtPr>
      <w:sdtEndPr/>
      <w:sdtContent>
        <w:r w:rsidR="0068461C" w:rsidRPr="0068461C">
          <w:rPr>
            <w:sz w:val="18"/>
            <w:szCs w:val="18"/>
          </w:rPr>
          <w:t>[Geben Sie Text ein]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0C"/>
    <w:rsid w:val="000D0981"/>
    <w:rsid w:val="0017068D"/>
    <w:rsid w:val="0017118E"/>
    <w:rsid w:val="00186139"/>
    <w:rsid w:val="001E29EB"/>
    <w:rsid w:val="003C72FF"/>
    <w:rsid w:val="00451A20"/>
    <w:rsid w:val="0050145F"/>
    <w:rsid w:val="005810C8"/>
    <w:rsid w:val="005D0A69"/>
    <w:rsid w:val="0068461C"/>
    <w:rsid w:val="007B6C0C"/>
    <w:rsid w:val="007C5867"/>
    <w:rsid w:val="00872E1B"/>
    <w:rsid w:val="008E096B"/>
    <w:rsid w:val="00B213D1"/>
    <w:rsid w:val="00BC237D"/>
    <w:rsid w:val="00C157B5"/>
    <w:rsid w:val="00C206B8"/>
    <w:rsid w:val="00D06CA5"/>
    <w:rsid w:val="00D63DEC"/>
    <w:rsid w:val="00D8640E"/>
    <w:rsid w:val="00F27D01"/>
    <w:rsid w:val="00F67049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.streule\Documents\Helios\Documents\Word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2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2</cp:revision>
  <dcterms:created xsi:type="dcterms:W3CDTF">2019-05-20T13:15:00Z</dcterms:created>
  <dcterms:modified xsi:type="dcterms:W3CDTF">2019-05-21T09:08:00Z</dcterms:modified>
</cp:coreProperties>
</file>