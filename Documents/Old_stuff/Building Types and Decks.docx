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867" w:rsidRPr="00903FED" w:rsidRDefault="00903FED" w:rsidP="00903FED">
      <w:pPr>
        <w:pStyle w:val="Titel"/>
        <w:rPr>
          <w:lang w:val="en-US"/>
        </w:rPr>
      </w:pPr>
      <w:r w:rsidRPr="00903FED">
        <w:rPr>
          <w:lang w:val="en-US"/>
        </w:rPr>
        <w:t>Building Types and Decks</w:t>
      </w:r>
    </w:p>
    <w:p w:rsidR="00903FED" w:rsidRDefault="00903FED" w:rsidP="00903FED">
      <w:pPr>
        <w:rPr>
          <w:lang w:val="en-US"/>
        </w:rPr>
      </w:pPr>
      <w:r>
        <w:rPr>
          <w:lang w:val="en-US"/>
        </w:rPr>
        <w:t>This Document holds all information about the different buildings and Decks that exists in the game.</w:t>
      </w:r>
    </w:p>
    <w:p w:rsidR="00903FED" w:rsidRDefault="00903FED" w:rsidP="00903FED">
      <w:pPr>
        <w:rPr>
          <w:lang w:val="en-US"/>
        </w:rPr>
      </w:pPr>
    </w:p>
    <w:p w:rsidR="00903FED" w:rsidRDefault="00FB474B" w:rsidP="00FB474B">
      <w:pPr>
        <w:pStyle w:val="berschrift1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>Types</w:t>
      </w:r>
    </w:p>
    <w:p w:rsidR="00903FED" w:rsidRDefault="00903FED" w:rsidP="00903F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City</w:t>
      </w:r>
    </w:p>
    <w:p w:rsidR="00903FED" w:rsidRDefault="00903FED" w:rsidP="00903F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Services</w:t>
      </w:r>
    </w:p>
    <w:p w:rsidR="00903FED" w:rsidRDefault="00903FED" w:rsidP="00903F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Industry</w:t>
      </w:r>
    </w:p>
    <w:p w:rsidR="00903FED" w:rsidRDefault="00903FED" w:rsidP="00903F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Agriculture</w:t>
      </w:r>
    </w:p>
    <w:p w:rsidR="00903FED" w:rsidRDefault="00903FED" w:rsidP="00903F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Culture</w:t>
      </w:r>
    </w:p>
    <w:p w:rsidR="00903FED" w:rsidRDefault="00903FED" w:rsidP="00903F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Spirituality</w:t>
      </w:r>
    </w:p>
    <w:p w:rsidR="00903FED" w:rsidRDefault="00903FED" w:rsidP="00903FE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Decorations</w:t>
      </w:r>
    </w:p>
    <w:p w:rsidR="00903FED" w:rsidRDefault="00903FED" w:rsidP="00903FED">
      <w:pPr>
        <w:rPr>
          <w:lang w:val="en-US"/>
        </w:rPr>
      </w:pPr>
    </w:p>
    <w:p w:rsidR="00122BA3" w:rsidRDefault="00122BA3" w:rsidP="00903FED">
      <w:pPr>
        <w:rPr>
          <w:lang w:val="en-US"/>
        </w:rPr>
      </w:pPr>
    </w:p>
    <w:p w:rsidR="00122BA3" w:rsidRDefault="00122BA3">
      <w:pPr>
        <w:spacing w:after="200" w:line="276" w:lineRule="auto"/>
        <w:rPr>
          <w:rFonts w:eastAsiaTheme="majorEastAsia" w:cstheme="majorBidi"/>
          <w:b/>
          <w:bCs/>
          <w:sz w:val="40"/>
          <w:szCs w:val="28"/>
          <w:lang w:val="en-US"/>
        </w:rPr>
      </w:pPr>
      <w:r>
        <w:rPr>
          <w:lang w:val="en-US"/>
        </w:rPr>
        <w:br w:type="page"/>
      </w:r>
    </w:p>
    <w:p w:rsidR="00122BA3" w:rsidRDefault="0091500E" w:rsidP="00FB474B">
      <w:pPr>
        <w:pStyle w:val="berschrift1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lastRenderedPageBreak/>
        <w:t>Buildings</w:t>
      </w:r>
    </w:p>
    <w:p w:rsidR="0091500E" w:rsidRDefault="0091500E" w:rsidP="0091500E">
      <w:pPr>
        <w:rPr>
          <w:b/>
          <w:sz w:val="28"/>
          <w:lang w:val="en-US"/>
        </w:rPr>
      </w:pPr>
      <w:bookmarkStart w:id="0" w:name="_GoBack"/>
      <w:bookmarkEnd w:id="0"/>
      <w:r w:rsidRPr="0091500E">
        <w:rPr>
          <w:b/>
          <w:sz w:val="28"/>
          <w:lang w:val="en-US"/>
        </w:rPr>
        <w:t>City</w:t>
      </w:r>
    </w:p>
    <w:p w:rsidR="0091500E" w:rsidRDefault="0091500E" w:rsidP="0091500E">
      <w:pPr>
        <w:rPr>
          <w:lang w:val="en-US"/>
        </w:rPr>
      </w:pPr>
    </w:p>
    <w:p w:rsidR="00D45154" w:rsidRDefault="0091500E" w:rsidP="0091500E">
      <w:pPr>
        <w:pStyle w:val="Listenabsatz"/>
        <w:numPr>
          <w:ilvl w:val="0"/>
          <w:numId w:val="6"/>
        </w:numPr>
        <w:rPr>
          <w:lang w:val="en-US"/>
        </w:rPr>
      </w:pPr>
      <w:r w:rsidRPr="0091500E">
        <w:rPr>
          <w:lang w:val="en-US"/>
        </w:rPr>
        <w:t xml:space="preserve">City </w:t>
      </w:r>
      <w:r w:rsidR="0076194C">
        <w:rPr>
          <w:lang w:val="en-US"/>
        </w:rPr>
        <w:t>Hall</w:t>
      </w:r>
    </w:p>
    <w:p w:rsidR="00D45154" w:rsidRDefault="00D45154" w:rsidP="00D45154">
      <w:pPr>
        <w:rPr>
          <w:lang w:val="en-US"/>
        </w:rPr>
      </w:pPr>
    </w:p>
    <w:p w:rsidR="0091500E" w:rsidRPr="00D45154" w:rsidRDefault="0091500E" w:rsidP="00D45154">
      <w:pPr>
        <w:rPr>
          <w:lang w:val="en-US"/>
        </w:rPr>
      </w:pPr>
      <w:r w:rsidRPr="00D45154">
        <w:rPr>
          <w:b/>
          <w:lang w:val="en-US"/>
        </w:rPr>
        <w:t>NOBLE</w:t>
      </w:r>
    </w:p>
    <w:p w:rsidR="00D45154" w:rsidRPr="00D45154" w:rsidRDefault="0091500E" w:rsidP="00D45154">
      <w:pPr>
        <w:pStyle w:val="Listenabsatz"/>
        <w:numPr>
          <w:ilvl w:val="0"/>
          <w:numId w:val="5"/>
        </w:numPr>
        <w:rPr>
          <w:lang w:val="en-US"/>
        </w:rPr>
      </w:pPr>
      <w:r w:rsidRPr="0091500E">
        <w:rPr>
          <w:lang w:val="en-US"/>
        </w:rPr>
        <w:t>Villa</w:t>
      </w:r>
    </w:p>
    <w:p w:rsidR="0091500E" w:rsidRPr="00D45154" w:rsidRDefault="0091500E" w:rsidP="00D45154">
      <w:pPr>
        <w:rPr>
          <w:lang w:val="en-US"/>
        </w:rPr>
      </w:pPr>
      <w:r w:rsidRPr="00D45154">
        <w:rPr>
          <w:b/>
          <w:lang w:val="en-US"/>
        </w:rPr>
        <w:t>SLUM</w:t>
      </w:r>
    </w:p>
    <w:p w:rsidR="0091500E" w:rsidRDefault="0091500E" w:rsidP="0091500E">
      <w:pPr>
        <w:pStyle w:val="Listenabsatz"/>
        <w:numPr>
          <w:ilvl w:val="0"/>
          <w:numId w:val="5"/>
        </w:numPr>
        <w:rPr>
          <w:lang w:val="en-US"/>
        </w:rPr>
      </w:pPr>
      <w:r w:rsidRPr="0091500E">
        <w:rPr>
          <w:lang w:val="en-US"/>
        </w:rPr>
        <w:t>House</w:t>
      </w:r>
    </w:p>
    <w:p w:rsidR="0091500E" w:rsidRDefault="0091500E" w:rsidP="0091500E">
      <w:pPr>
        <w:rPr>
          <w:lang w:val="en-US"/>
        </w:rPr>
      </w:pPr>
    </w:p>
    <w:p w:rsidR="0076194C" w:rsidRDefault="0091500E" w:rsidP="0076194C">
      <w:pPr>
        <w:rPr>
          <w:lang w:val="en-US"/>
        </w:rPr>
      </w:pPr>
      <w:r>
        <w:rPr>
          <w:lang w:val="en-US"/>
        </w:rPr>
        <w:t>Additional:</w:t>
      </w:r>
    </w:p>
    <w:p w:rsidR="00562DDF" w:rsidRPr="0076194C" w:rsidRDefault="00562DDF" w:rsidP="0076194C">
      <w:pPr>
        <w:pStyle w:val="Listenabsatz"/>
        <w:numPr>
          <w:ilvl w:val="0"/>
          <w:numId w:val="5"/>
        </w:numPr>
        <w:rPr>
          <w:lang w:val="en-US"/>
        </w:rPr>
      </w:pPr>
      <w:r w:rsidRPr="0076194C">
        <w:rPr>
          <w:lang w:val="en-US"/>
        </w:rPr>
        <w:t>Tower</w:t>
      </w:r>
    </w:p>
    <w:p w:rsidR="0091500E" w:rsidRPr="0091500E" w:rsidRDefault="0091500E" w:rsidP="0091500E">
      <w:pPr>
        <w:rPr>
          <w:lang w:val="en-US"/>
        </w:rPr>
      </w:pPr>
    </w:p>
    <w:p w:rsidR="0091500E" w:rsidRPr="0091500E" w:rsidRDefault="0091500E" w:rsidP="00D45154">
      <w:pPr>
        <w:rPr>
          <w:lang w:val="en-US"/>
        </w:rPr>
      </w:pPr>
      <w:r w:rsidRPr="0091500E">
        <w:rPr>
          <w:b/>
          <w:sz w:val="28"/>
          <w:lang w:val="en-US"/>
        </w:rPr>
        <w:t>Services</w:t>
      </w:r>
    </w:p>
    <w:p w:rsidR="00D45154" w:rsidRDefault="0091500E" w:rsidP="00D45154">
      <w:pPr>
        <w:rPr>
          <w:lang w:val="en-US"/>
        </w:rPr>
      </w:pPr>
      <w:r>
        <w:rPr>
          <w:lang w:val="en-US"/>
        </w:rPr>
        <w:t>Normal:</w:t>
      </w:r>
    </w:p>
    <w:p w:rsidR="00D45154" w:rsidRDefault="00D45154" w:rsidP="00D45154">
      <w:pPr>
        <w:pStyle w:val="Listenabsatz"/>
        <w:numPr>
          <w:ilvl w:val="0"/>
          <w:numId w:val="6"/>
        </w:numPr>
        <w:rPr>
          <w:lang w:val="en-US"/>
        </w:rPr>
      </w:pPr>
      <w:r w:rsidRPr="00D45154">
        <w:rPr>
          <w:lang w:val="en-US"/>
        </w:rPr>
        <w:t>Carnival / Fair</w:t>
      </w:r>
    </w:p>
    <w:p w:rsidR="00D45154" w:rsidRDefault="00D45154" w:rsidP="00D45154">
      <w:pPr>
        <w:pStyle w:val="Listenabsatz"/>
        <w:numPr>
          <w:ilvl w:val="0"/>
          <w:numId w:val="6"/>
        </w:numPr>
        <w:rPr>
          <w:lang w:val="en-US"/>
        </w:rPr>
      </w:pPr>
      <w:r w:rsidRPr="00D45154">
        <w:rPr>
          <w:lang w:val="en-US"/>
        </w:rPr>
        <w:t>Circus</w:t>
      </w:r>
    </w:p>
    <w:p w:rsidR="00D45154" w:rsidRDefault="00D45154" w:rsidP="00D45154">
      <w:pPr>
        <w:pStyle w:val="Listenabsatz"/>
        <w:numPr>
          <w:ilvl w:val="0"/>
          <w:numId w:val="6"/>
        </w:numPr>
        <w:rPr>
          <w:lang w:val="en-US"/>
        </w:rPr>
      </w:pPr>
      <w:r w:rsidRPr="00D45154">
        <w:rPr>
          <w:lang w:val="en-US"/>
        </w:rPr>
        <w:t>Tavern</w:t>
      </w:r>
    </w:p>
    <w:p w:rsidR="00D45154" w:rsidRDefault="00D45154" w:rsidP="00D45154">
      <w:pPr>
        <w:pStyle w:val="Listenabsatz"/>
        <w:numPr>
          <w:ilvl w:val="0"/>
          <w:numId w:val="6"/>
        </w:numPr>
        <w:rPr>
          <w:lang w:val="en-US"/>
        </w:rPr>
      </w:pPr>
      <w:r w:rsidRPr="00D45154">
        <w:rPr>
          <w:lang w:val="en-US"/>
        </w:rPr>
        <w:t>Brothel</w:t>
      </w:r>
    </w:p>
    <w:p w:rsidR="00D45154" w:rsidRPr="00D45154" w:rsidRDefault="00D45154" w:rsidP="00D45154">
      <w:pPr>
        <w:pStyle w:val="Listenabsatz"/>
        <w:numPr>
          <w:ilvl w:val="0"/>
          <w:numId w:val="6"/>
        </w:numPr>
        <w:rPr>
          <w:lang w:val="en-US"/>
        </w:rPr>
      </w:pPr>
      <w:r w:rsidRPr="00D45154">
        <w:rPr>
          <w:lang w:val="en-US"/>
        </w:rPr>
        <w:t>Bank</w:t>
      </w:r>
    </w:p>
    <w:p w:rsidR="00D45154" w:rsidRDefault="00D45154" w:rsidP="00D45154">
      <w:pPr>
        <w:pStyle w:val="Listenabsatz"/>
        <w:numPr>
          <w:ilvl w:val="0"/>
          <w:numId w:val="6"/>
        </w:numPr>
        <w:rPr>
          <w:lang w:val="en-US"/>
        </w:rPr>
      </w:pPr>
      <w:r w:rsidRPr="00D45154">
        <w:rPr>
          <w:lang w:val="en-US"/>
        </w:rPr>
        <w:t>Hospital</w:t>
      </w:r>
    </w:p>
    <w:p w:rsidR="00D45154" w:rsidRPr="00D45154" w:rsidRDefault="00D45154" w:rsidP="00D4515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Hotel</w:t>
      </w:r>
    </w:p>
    <w:p w:rsidR="00D45154" w:rsidRPr="00D45154" w:rsidRDefault="00D45154" w:rsidP="00D45154">
      <w:pPr>
        <w:rPr>
          <w:b/>
          <w:sz w:val="28"/>
          <w:lang w:val="en-US"/>
        </w:rPr>
      </w:pPr>
    </w:p>
    <w:p w:rsidR="00D45154" w:rsidRDefault="00D45154" w:rsidP="00D45154">
      <w:pPr>
        <w:rPr>
          <w:lang w:val="en-US"/>
        </w:rPr>
      </w:pPr>
      <w:r>
        <w:rPr>
          <w:lang w:val="en-US"/>
        </w:rPr>
        <w:t>Exclusive:</w:t>
      </w:r>
    </w:p>
    <w:p w:rsidR="00D45154" w:rsidRDefault="00D45154" w:rsidP="00D4515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Jewelry</w:t>
      </w:r>
    </w:p>
    <w:p w:rsidR="00D45154" w:rsidRDefault="00D45154" w:rsidP="00D4515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Opera / Theater</w:t>
      </w:r>
    </w:p>
    <w:p w:rsidR="0091500E" w:rsidRDefault="00D45154" w:rsidP="00D4515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Restaurant</w:t>
      </w:r>
    </w:p>
    <w:p w:rsidR="00D45154" w:rsidRDefault="00D45154" w:rsidP="00D4515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Casino</w:t>
      </w:r>
    </w:p>
    <w:p w:rsidR="00D45154" w:rsidRPr="00D45154" w:rsidRDefault="0091500E" w:rsidP="00D45154">
      <w:pPr>
        <w:rPr>
          <w:b/>
          <w:sz w:val="28"/>
          <w:lang w:val="en-US"/>
        </w:rPr>
      </w:pPr>
      <w:r w:rsidRPr="0091500E">
        <w:rPr>
          <w:b/>
          <w:sz w:val="28"/>
          <w:lang w:val="en-US"/>
        </w:rPr>
        <w:t>Industry</w:t>
      </w:r>
    </w:p>
    <w:p w:rsidR="00D45154" w:rsidRDefault="00D45154" w:rsidP="00D4515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Docks</w:t>
      </w:r>
    </w:p>
    <w:p w:rsidR="00D45154" w:rsidRDefault="00D45154" w:rsidP="00D45154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Water</w:t>
      </w:r>
    </w:p>
    <w:p w:rsidR="00D45154" w:rsidRDefault="00D45154" w:rsidP="00D45154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Sand / Clay</w:t>
      </w:r>
    </w:p>
    <w:p w:rsidR="00562DDF" w:rsidRDefault="00562DDF" w:rsidP="00562DDF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Metal</w:t>
      </w:r>
    </w:p>
    <w:p w:rsidR="00562DDF" w:rsidRDefault="00562DDF" w:rsidP="00562DD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Brickyard</w:t>
      </w:r>
    </w:p>
    <w:p w:rsidR="00562DDF" w:rsidRDefault="00562DDF" w:rsidP="00562DD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Sawmill</w:t>
      </w:r>
    </w:p>
    <w:p w:rsidR="00562DDF" w:rsidRDefault="00562DDF" w:rsidP="00562DD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Forge</w:t>
      </w:r>
    </w:p>
    <w:p w:rsidR="00562DDF" w:rsidRDefault="00562DDF" w:rsidP="00562DD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Water reservoir</w:t>
      </w:r>
    </w:p>
    <w:p w:rsidR="00562DDF" w:rsidRPr="00562DDF" w:rsidRDefault="00562DDF" w:rsidP="00562DDF">
      <w:pPr>
        <w:rPr>
          <w:lang w:val="en-US"/>
        </w:rPr>
      </w:pPr>
    </w:p>
    <w:p w:rsidR="00D45154" w:rsidRDefault="00D45154" w:rsidP="00D45154">
      <w:pPr>
        <w:pStyle w:val="Listenabsatz"/>
        <w:numPr>
          <w:ilvl w:val="0"/>
          <w:numId w:val="6"/>
        </w:numPr>
        <w:rPr>
          <w:lang w:val="en-US"/>
        </w:rPr>
      </w:pPr>
      <w:r w:rsidRPr="00D45154">
        <w:rPr>
          <w:lang w:val="en-US"/>
        </w:rPr>
        <w:t>Market</w:t>
      </w:r>
    </w:p>
    <w:p w:rsidR="00D45154" w:rsidRDefault="00562DDF" w:rsidP="00D4515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Newspaper</w:t>
      </w:r>
    </w:p>
    <w:p w:rsidR="00D45154" w:rsidRDefault="00562DDF" w:rsidP="0091500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Research Facility</w:t>
      </w:r>
    </w:p>
    <w:p w:rsidR="00562DDF" w:rsidRDefault="00562DDF" w:rsidP="0091500E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Office</w:t>
      </w:r>
    </w:p>
    <w:p w:rsidR="00562DDF" w:rsidRDefault="00562DDF" w:rsidP="00562DDF">
      <w:pPr>
        <w:rPr>
          <w:lang w:val="en-US"/>
        </w:rPr>
      </w:pPr>
    </w:p>
    <w:p w:rsidR="00562DDF" w:rsidRDefault="00562DDF" w:rsidP="00562DDF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Brewery</w:t>
      </w:r>
    </w:p>
    <w:p w:rsidR="00562DDF" w:rsidRPr="00562DDF" w:rsidRDefault="00562DDF" w:rsidP="00562DDF">
      <w:pPr>
        <w:rPr>
          <w:lang w:val="en-US"/>
        </w:rPr>
      </w:pPr>
      <w:r>
        <w:rPr>
          <w:lang w:val="en-US"/>
        </w:rPr>
        <w:br w:type="page"/>
      </w:r>
    </w:p>
    <w:p w:rsidR="0091500E" w:rsidRPr="0091500E" w:rsidRDefault="0091500E" w:rsidP="0091500E">
      <w:pPr>
        <w:rPr>
          <w:lang w:val="en-US"/>
        </w:rPr>
      </w:pPr>
    </w:p>
    <w:p w:rsidR="0091500E" w:rsidRDefault="0091500E" w:rsidP="0091500E">
      <w:pPr>
        <w:rPr>
          <w:b/>
          <w:sz w:val="28"/>
          <w:lang w:val="en-US"/>
        </w:rPr>
      </w:pPr>
      <w:r w:rsidRPr="0091500E">
        <w:rPr>
          <w:b/>
          <w:sz w:val="28"/>
          <w:lang w:val="en-US"/>
        </w:rPr>
        <w:t>Agriculture</w:t>
      </w:r>
    </w:p>
    <w:p w:rsidR="00562DDF" w:rsidRDefault="00562DDF" w:rsidP="00562DD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Hop Field</w:t>
      </w:r>
    </w:p>
    <w:p w:rsidR="00562DDF" w:rsidRDefault="00562DDF" w:rsidP="00562DD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Field</w:t>
      </w:r>
    </w:p>
    <w:p w:rsidR="00562DDF" w:rsidRDefault="00562DDF" w:rsidP="00562DD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Mill</w:t>
      </w:r>
    </w:p>
    <w:p w:rsidR="00562DDF" w:rsidRPr="00562DDF" w:rsidRDefault="00562DDF" w:rsidP="00562DDF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Lumberjack</w:t>
      </w:r>
    </w:p>
    <w:p w:rsidR="0091500E" w:rsidRPr="0091500E" w:rsidRDefault="0091500E" w:rsidP="0091500E">
      <w:pPr>
        <w:rPr>
          <w:lang w:val="en-US"/>
        </w:rPr>
      </w:pPr>
    </w:p>
    <w:p w:rsidR="0091500E" w:rsidRDefault="0091500E" w:rsidP="0091500E">
      <w:pPr>
        <w:rPr>
          <w:b/>
          <w:sz w:val="28"/>
          <w:lang w:val="en-US"/>
        </w:rPr>
      </w:pPr>
      <w:r w:rsidRPr="0091500E">
        <w:rPr>
          <w:b/>
          <w:sz w:val="28"/>
          <w:lang w:val="en-US"/>
        </w:rPr>
        <w:t>Culture</w:t>
      </w:r>
    </w:p>
    <w:p w:rsidR="00562DDF" w:rsidRDefault="00562DDF" w:rsidP="00562DD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University</w:t>
      </w:r>
    </w:p>
    <w:p w:rsidR="00562DDF" w:rsidRDefault="00562DDF" w:rsidP="00562DD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Library</w:t>
      </w:r>
    </w:p>
    <w:p w:rsidR="00562DDF" w:rsidRDefault="00562DDF" w:rsidP="00562DD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Observatory</w:t>
      </w:r>
    </w:p>
    <w:p w:rsidR="00562DDF" w:rsidRDefault="00562DDF" w:rsidP="00562DD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Museum</w:t>
      </w:r>
    </w:p>
    <w:p w:rsidR="00562DDF" w:rsidRPr="00562DDF" w:rsidRDefault="00562DDF" w:rsidP="00562DDF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Botanical Garden (Glasshouse)</w:t>
      </w:r>
    </w:p>
    <w:p w:rsidR="0091500E" w:rsidRPr="0091500E" w:rsidRDefault="0091500E" w:rsidP="0091500E">
      <w:pPr>
        <w:rPr>
          <w:lang w:val="en-US"/>
        </w:rPr>
      </w:pPr>
    </w:p>
    <w:p w:rsidR="0091500E" w:rsidRDefault="0091500E" w:rsidP="0091500E">
      <w:pPr>
        <w:rPr>
          <w:b/>
          <w:sz w:val="28"/>
          <w:lang w:val="en-US"/>
        </w:rPr>
      </w:pPr>
      <w:r w:rsidRPr="0091500E">
        <w:rPr>
          <w:b/>
          <w:sz w:val="28"/>
          <w:lang w:val="en-US"/>
        </w:rPr>
        <w:t>Spirituality</w:t>
      </w:r>
    </w:p>
    <w:p w:rsidR="00562DDF" w:rsidRPr="00562DDF" w:rsidRDefault="00562DDF" w:rsidP="00562DDF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Temple / Church</w:t>
      </w:r>
    </w:p>
    <w:p w:rsidR="0091500E" w:rsidRPr="0091500E" w:rsidRDefault="0091500E" w:rsidP="0091500E">
      <w:pPr>
        <w:rPr>
          <w:lang w:val="en-US"/>
        </w:rPr>
      </w:pPr>
    </w:p>
    <w:p w:rsidR="0091500E" w:rsidRDefault="0091500E" w:rsidP="0091500E">
      <w:pPr>
        <w:rPr>
          <w:b/>
          <w:sz w:val="28"/>
          <w:lang w:val="en-US"/>
        </w:rPr>
      </w:pPr>
      <w:r w:rsidRPr="0091500E">
        <w:rPr>
          <w:b/>
          <w:sz w:val="28"/>
          <w:lang w:val="en-US"/>
        </w:rPr>
        <w:t>Decorations</w:t>
      </w:r>
    </w:p>
    <w:p w:rsidR="007A54A8" w:rsidRPr="007A54A8" w:rsidRDefault="00562DDF" w:rsidP="007A54A8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Park</w:t>
      </w:r>
    </w:p>
    <w:p w:rsidR="007A54A8" w:rsidRPr="007A54A8" w:rsidRDefault="007A54A8" w:rsidP="007A54A8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Fountain / Art Piece</w:t>
      </w:r>
    </w:p>
    <w:p w:rsidR="00562DDF" w:rsidRDefault="00562DDF" w:rsidP="00562DDF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Plaza</w:t>
      </w:r>
    </w:p>
    <w:p w:rsidR="00562DDF" w:rsidRDefault="00562DDF" w:rsidP="00562DDF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Clock Tower</w:t>
      </w:r>
    </w:p>
    <w:p w:rsidR="00562DDF" w:rsidRDefault="00562DDF" w:rsidP="00562DDF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Obelisk</w:t>
      </w:r>
    </w:p>
    <w:p w:rsidR="0091500E" w:rsidRPr="0091500E" w:rsidRDefault="0091500E" w:rsidP="0091500E">
      <w:pPr>
        <w:rPr>
          <w:lang w:val="en-US"/>
        </w:rPr>
      </w:pPr>
    </w:p>
    <w:p w:rsidR="007A54A8" w:rsidRDefault="0091500E" w:rsidP="0091500E">
      <w:pPr>
        <w:rPr>
          <w:b/>
          <w:sz w:val="28"/>
          <w:lang w:val="en-US"/>
        </w:rPr>
      </w:pPr>
      <w:r w:rsidRPr="0091500E">
        <w:rPr>
          <w:b/>
          <w:sz w:val="28"/>
          <w:lang w:val="en-US"/>
        </w:rPr>
        <w:t>Others</w:t>
      </w:r>
    </w:p>
    <w:p w:rsidR="007A54A8" w:rsidRDefault="007A54A8" w:rsidP="007A54A8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Flower fields</w:t>
      </w:r>
    </w:p>
    <w:p w:rsidR="007A54A8" w:rsidRDefault="007A54A8" w:rsidP="007A54A8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Tree</w:t>
      </w:r>
    </w:p>
    <w:p w:rsidR="007A54A8" w:rsidRPr="007A54A8" w:rsidRDefault="007A54A8" w:rsidP="007A54A8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Studio 403-HQ</w:t>
      </w:r>
    </w:p>
    <w:p w:rsidR="000819FB" w:rsidRDefault="000819FB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91500E" w:rsidRDefault="000819FB" w:rsidP="00FB474B">
      <w:pPr>
        <w:pStyle w:val="berschrift1"/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lastRenderedPageBreak/>
        <w:t>Deck</w:t>
      </w:r>
      <w:r w:rsidR="00FB474B">
        <w:rPr>
          <w:lang w:val="en-US"/>
        </w:rPr>
        <w:t>s</w:t>
      </w:r>
    </w:p>
    <w:p w:rsidR="000819FB" w:rsidRDefault="000819FB" w:rsidP="000819FB">
      <w:pPr>
        <w:pStyle w:val="berschrift2"/>
        <w:rPr>
          <w:lang w:val="en-US"/>
        </w:rPr>
      </w:pPr>
      <w:r>
        <w:rPr>
          <w:lang w:val="en-US"/>
        </w:rPr>
        <w:t>City Deck</w:t>
      </w:r>
    </w:p>
    <w:p w:rsidR="000819FB" w:rsidRDefault="000819FB" w:rsidP="000819FB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City Center</w:t>
      </w:r>
    </w:p>
    <w:p w:rsidR="000819FB" w:rsidRDefault="000819FB" w:rsidP="000819FB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Villa</w:t>
      </w:r>
    </w:p>
    <w:p w:rsidR="000819FB" w:rsidRDefault="000819FB" w:rsidP="000819FB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House</w:t>
      </w:r>
    </w:p>
    <w:p w:rsidR="000819FB" w:rsidRDefault="000819FB" w:rsidP="000819FB">
      <w:pPr>
        <w:pStyle w:val="berschrift2"/>
        <w:rPr>
          <w:lang w:val="en-US"/>
        </w:rPr>
      </w:pPr>
      <w:r>
        <w:rPr>
          <w:lang w:val="en-US"/>
        </w:rPr>
        <w:t>City Hall</w:t>
      </w:r>
    </w:p>
    <w:p w:rsidR="000819FB" w:rsidRDefault="000819FB" w:rsidP="000819FB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City Hall</w:t>
      </w:r>
    </w:p>
    <w:p w:rsidR="000819FB" w:rsidRDefault="000819FB" w:rsidP="000819FB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Villa</w:t>
      </w:r>
    </w:p>
    <w:p w:rsidR="000819FB" w:rsidRPr="000819FB" w:rsidRDefault="000819FB" w:rsidP="000819FB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House</w:t>
      </w:r>
    </w:p>
    <w:p w:rsidR="000819FB" w:rsidRDefault="000819FB" w:rsidP="000819FB">
      <w:pPr>
        <w:pStyle w:val="berschrift2"/>
        <w:rPr>
          <w:lang w:val="en-US"/>
        </w:rPr>
      </w:pPr>
      <w:r>
        <w:rPr>
          <w:lang w:val="en-US"/>
        </w:rPr>
        <w:t>Tower</w:t>
      </w:r>
    </w:p>
    <w:p w:rsidR="000819FB" w:rsidRDefault="000819FB" w:rsidP="000819FB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Tower</w:t>
      </w:r>
    </w:p>
    <w:p w:rsidR="000819FB" w:rsidRDefault="000819FB" w:rsidP="000819FB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Villa</w:t>
      </w:r>
    </w:p>
    <w:p w:rsidR="000819FB" w:rsidRPr="0076194C" w:rsidRDefault="000819FB" w:rsidP="0076194C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House</w:t>
      </w:r>
    </w:p>
    <w:sectPr w:rsidR="000819FB" w:rsidRPr="0076194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3A9" w:rsidRDefault="00D973A9" w:rsidP="001E29EB">
      <w:r>
        <w:separator/>
      </w:r>
    </w:p>
  </w:endnote>
  <w:endnote w:type="continuationSeparator" w:id="0">
    <w:p w:rsidR="00D973A9" w:rsidRDefault="00D973A9" w:rsidP="001E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290515175"/>
      <w:docPartObj>
        <w:docPartGallery w:val="Page Numbers (Bottom of Page)"/>
        <w:docPartUnique/>
      </w:docPartObj>
    </w:sdtPr>
    <w:sdtEndPr/>
    <w:sdtContent>
      <w:p w:rsidR="001E29EB" w:rsidRPr="001E29EB" w:rsidRDefault="001E29EB" w:rsidP="001E29EB">
        <w:pPr>
          <w:pStyle w:val="Fuzeile"/>
          <w:pBdr>
            <w:top w:val="single" w:sz="4" w:space="1" w:color="auto"/>
          </w:pBdr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TIME \@ "dd.MM.yyyy" </w:instrText>
        </w:r>
        <w:r>
          <w:rPr>
            <w:sz w:val="18"/>
            <w:szCs w:val="18"/>
          </w:rPr>
          <w:fldChar w:fldCharType="separate"/>
        </w:r>
        <w:r w:rsidR="000819FB">
          <w:rPr>
            <w:noProof/>
            <w:sz w:val="18"/>
            <w:szCs w:val="18"/>
          </w:rPr>
          <w:t>07.05.2019</w:t>
        </w:r>
        <w:r>
          <w:rPr>
            <w:sz w:val="18"/>
            <w:szCs w:val="18"/>
          </w:rPr>
          <w:fldChar w:fldCharType="end"/>
        </w:r>
        <w:r w:rsidRPr="001E29EB">
          <w:rPr>
            <w:sz w:val="18"/>
            <w:szCs w:val="18"/>
          </w:rPr>
          <w:tab/>
        </w:r>
        <w:r w:rsidRPr="001E29EB">
          <w:rPr>
            <w:sz w:val="18"/>
            <w:szCs w:val="18"/>
          </w:rPr>
          <w:tab/>
        </w:r>
        <w:r w:rsidR="005810C8">
          <w:rPr>
            <w:sz w:val="18"/>
            <w:szCs w:val="18"/>
          </w:rPr>
          <w:t xml:space="preserve">- </w:t>
        </w:r>
        <w:r w:rsidRPr="001E29EB">
          <w:rPr>
            <w:sz w:val="18"/>
            <w:szCs w:val="18"/>
          </w:rPr>
          <w:fldChar w:fldCharType="begin"/>
        </w:r>
        <w:r w:rsidRPr="001E29EB">
          <w:rPr>
            <w:sz w:val="18"/>
            <w:szCs w:val="18"/>
          </w:rPr>
          <w:instrText>PAGE   \* MERGEFORMAT</w:instrText>
        </w:r>
        <w:r w:rsidRPr="001E29EB">
          <w:rPr>
            <w:sz w:val="18"/>
            <w:szCs w:val="18"/>
          </w:rPr>
          <w:fldChar w:fldCharType="separate"/>
        </w:r>
        <w:r w:rsidR="00FB474B">
          <w:rPr>
            <w:noProof/>
            <w:sz w:val="18"/>
            <w:szCs w:val="18"/>
          </w:rPr>
          <w:t>2</w:t>
        </w:r>
        <w:r w:rsidRPr="001E29EB">
          <w:rPr>
            <w:sz w:val="18"/>
            <w:szCs w:val="18"/>
          </w:rPr>
          <w:fldChar w:fldCharType="end"/>
        </w:r>
        <w:r w:rsidR="005810C8">
          <w:rPr>
            <w:sz w:val="18"/>
            <w:szCs w:val="18"/>
          </w:rPr>
          <w:t xml:space="preserve"> -</w:t>
        </w:r>
      </w:p>
    </w:sdtContent>
  </w:sdt>
  <w:p w:rsidR="001E29EB" w:rsidRPr="001E29EB" w:rsidRDefault="001E29EB" w:rsidP="001E29EB">
    <w:pPr>
      <w:pStyle w:val="Fuzeile"/>
      <w:pBdr>
        <w:top w:val="single" w:sz="4" w:space="1" w:color="auto"/>
      </w:pBd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3A9" w:rsidRDefault="00D973A9" w:rsidP="001E29EB">
      <w:r>
        <w:separator/>
      </w:r>
    </w:p>
  </w:footnote>
  <w:footnote w:type="continuationSeparator" w:id="0">
    <w:p w:rsidR="00D973A9" w:rsidRDefault="00D973A9" w:rsidP="001E2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EB" w:rsidRPr="00D8640E" w:rsidRDefault="00D8640E" w:rsidP="001E29EB">
    <w:pPr>
      <w:pStyle w:val="Kopfzeile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>Helios</w:t>
    </w:r>
    <w:r w:rsidR="0068461C" w:rsidRPr="0068461C">
      <w:rPr>
        <w:sz w:val="18"/>
        <w:szCs w:val="18"/>
      </w:rPr>
      <w:ptab w:relativeTo="margin" w:alignment="center" w:leader="none"/>
    </w:r>
    <w:r>
      <w:rPr>
        <w:sz w:val="18"/>
        <w:szCs w:val="18"/>
      </w:rPr>
      <w:t>Studio 403</w:t>
    </w:r>
    <w:r w:rsidR="0068461C" w:rsidRPr="0068461C">
      <w:rPr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id w:val="968859952"/>
        <w:temporary/>
        <w:showingPlcHdr/>
      </w:sdtPr>
      <w:sdtEndPr/>
      <w:sdtContent>
        <w:r w:rsidR="0068461C" w:rsidRPr="0068461C">
          <w:rPr>
            <w:sz w:val="18"/>
            <w:szCs w:val="18"/>
          </w:rPr>
          <w:t>[Geben Sie Text ein]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55000"/>
    <w:multiLevelType w:val="hybridMultilevel"/>
    <w:tmpl w:val="BB2648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541D0"/>
    <w:multiLevelType w:val="hybridMultilevel"/>
    <w:tmpl w:val="188AAB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50DAD"/>
    <w:multiLevelType w:val="hybridMultilevel"/>
    <w:tmpl w:val="980819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10113"/>
    <w:multiLevelType w:val="hybridMultilevel"/>
    <w:tmpl w:val="CBC4D6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E1170C"/>
    <w:multiLevelType w:val="hybridMultilevel"/>
    <w:tmpl w:val="C5D8A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03D8D"/>
    <w:multiLevelType w:val="hybridMultilevel"/>
    <w:tmpl w:val="0860C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963DA7"/>
    <w:multiLevelType w:val="hybridMultilevel"/>
    <w:tmpl w:val="F9D876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01DBD"/>
    <w:multiLevelType w:val="hybridMultilevel"/>
    <w:tmpl w:val="2A66F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A3E2F"/>
    <w:multiLevelType w:val="hybridMultilevel"/>
    <w:tmpl w:val="55F06B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56B13"/>
    <w:multiLevelType w:val="hybridMultilevel"/>
    <w:tmpl w:val="FD484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6E5A28"/>
    <w:multiLevelType w:val="hybridMultilevel"/>
    <w:tmpl w:val="D974B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1A1E08"/>
    <w:multiLevelType w:val="hybridMultilevel"/>
    <w:tmpl w:val="14C640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057712"/>
    <w:multiLevelType w:val="hybridMultilevel"/>
    <w:tmpl w:val="7F24F9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F5A83"/>
    <w:multiLevelType w:val="hybridMultilevel"/>
    <w:tmpl w:val="42F62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471EEB"/>
    <w:multiLevelType w:val="hybridMultilevel"/>
    <w:tmpl w:val="AD788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422B6E"/>
    <w:multiLevelType w:val="hybridMultilevel"/>
    <w:tmpl w:val="A9E085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81175C"/>
    <w:multiLevelType w:val="hybridMultilevel"/>
    <w:tmpl w:val="9AFEB1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16"/>
  </w:num>
  <w:num w:numId="5">
    <w:abstractNumId w:val="8"/>
  </w:num>
  <w:num w:numId="6">
    <w:abstractNumId w:val="11"/>
  </w:num>
  <w:num w:numId="7">
    <w:abstractNumId w:val="2"/>
  </w:num>
  <w:num w:numId="8">
    <w:abstractNumId w:val="0"/>
  </w:num>
  <w:num w:numId="9">
    <w:abstractNumId w:val="14"/>
  </w:num>
  <w:num w:numId="10">
    <w:abstractNumId w:val="15"/>
  </w:num>
  <w:num w:numId="11">
    <w:abstractNumId w:val="9"/>
  </w:num>
  <w:num w:numId="12">
    <w:abstractNumId w:val="10"/>
  </w:num>
  <w:num w:numId="13">
    <w:abstractNumId w:val="1"/>
  </w:num>
  <w:num w:numId="14">
    <w:abstractNumId w:val="5"/>
  </w:num>
  <w:num w:numId="15">
    <w:abstractNumId w:val="4"/>
  </w:num>
  <w:num w:numId="16">
    <w:abstractNumId w:val="7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ED"/>
    <w:rsid w:val="000819FB"/>
    <w:rsid w:val="00122BA3"/>
    <w:rsid w:val="0017068D"/>
    <w:rsid w:val="00186139"/>
    <w:rsid w:val="001B4A6C"/>
    <w:rsid w:val="001E29EB"/>
    <w:rsid w:val="0033140C"/>
    <w:rsid w:val="003A1E58"/>
    <w:rsid w:val="003C72FF"/>
    <w:rsid w:val="00451A20"/>
    <w:rsid w:val="0050145F"/>
    <w:rsid w:val="00562DDF"/>
    <w:rsid w:val="005810C8"/>
    <w:rsid w:val="0068461C"/>
    <w:rsid w:val="0076194C"/>
    <w:rsid w:val="007A54A8"/>
    <w:rsid w:val="007C5867"/>
    <w:rsid w:val="00872E1B"/>
    <w:rsid w:val="008E096B"/>
    <w:rsid w:val="00903FED"/>
    <w:rsid w:val="0091500E"/>
    <w:rsid w:val="00B07DFE"/>
    <w:rsid w:val="00BC237D"/>
    <w:rsid w:val="00BD0ABB"/>
    <w:rsid w:val="00C157B5"/>
    <w:rsid w:val="00D06CA5"/>
    <w:rsid w:val="00D45154"/>
    <w:rsid w:val="00D631CC"/>
    <w:rsid w:val="00D8640E"/>
    <w:rsid w:val="00D973A9"/>
    <w:rsid w:val="00EE558F"/>
    <w:rsid w:val="00F0526A"/>
    <w:rsid w:val="00F27D01"/>
    <w:rsid w:val="00F35CFF"/>
    <w:rsid w:val="00F55E39"/>
    <w:rsid w:val="00F67049"/>
    <w:rsid w:val="00FB474B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903F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90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.streule\Documents\Helios\Documents\Word%20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0</TotalTime>
  <Pages>4</Pages>
  <Words>122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Streule</dc:creator>
  <cp:lastModifiedBy>Nicolas Streule</cp:lastModifiedBy>
  <cp:revision>4</cp:revision>
  <dcterms:created xsi:type="dcterms:W3CDTF">2019-04-26T12:36:00Z</dcterms:created>
  <dcterms:modified xsi:type="dcterms:W3CDTF">2019-05-07T14:24:00Z</dcterms:modified>
</cp:coreProperties>
</file>