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67" w:rsidRDefault="00F4486A" w:rsidP="00F4486A">
      <w:pPr>
        <w:pStyle w:val="berschrift1"/>
        <w:rPr>
          <w:lang w:val="de-CH"/>
        </w:rPr>
      </w:pPr>
      <w:r>
        <w:rPr>
          <w:lang w:val="de-CH"/>
        </w:rPr>
        <w:t>Level System</w:t>
      </w:r>
    </w:p>
    <w:p w:rsidR="002A6617" w:rsidRDefault="002A6617" w:rsidP="002A6617">
      <w:pPr>
        <w:rPr>
          <w:lang w:val="de-CH"/>
        </w:rPr>
      </w:pPr>
    </w:p>
    <w:p w:rsidR="002A6617" w:rsidRDefault="002A6617" w:rsidP="002A6617">
      <w:pPr>
        <w:rPr>
          <w:lang w:val="de-CH"/>
        </w:rPr>
      </w:pPr>
      <w:r>
        <w:rPr>
          <w:lang w:val="de-CH"/>
        </w:rPr>
        <w:t>Werte:</w:t>
      </w:r>
    </w:p>
    <w:p w:rsidR="002A6617" w:rsidRDefault="002A6617" w:rsidP="002A6617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Level</w:t>
      </w:r>
    </w:p>
    <w:p w:rsidR="002A6617" w:rsidRDefault="002A6617" w:rsidP="002A6617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Insel</w:t>
      </w:r>
    </w:p>
    <w:p w:rsidR="002A6617" w:rsidRDefault="002A6617" w:rsidP="002A6617">
      <w:pPr>
        <w:rPr>
          <w:lang w:val="de-CH"/>
        </w:rPr>
      </w:pPr>
    </w:p>
    <w:p w:rsidR="002A6617" w:rsidRPr="002A6617" w:rsidRDefault="002A6617" w:rsidP="002A6617">
      <w:pPr>
        <w:rPr>
          <w:lang w:val="de-CH"/>
        </w:rPr>
      </w:pPr>
      <w:r>
        <w:rPr>
          <w:lang w:val="de-CH"/>
        </w:rPr>
        <w:t>Regeln:</w:t>
      </w:r>
    </w:p>
    <w:p w:rsidR="00F4486A" w:rsidRDefault="002A6617" w:rsidP="00F4486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Es gibt eine Anzahl von Level welche gespielt werden kann.</w:t>
      </w:r>
    </w:p>
    <w:p w:rsidR="004D41C1" w:rsidRDefault="004D41C1" w:rsidP="00F4486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Pro Level gibt es einen Pool von Inseln.</w:t>
      </w:r>
    </w:p>
    <w:p w:rsidR="00F4486A" w:rsidRDefault="00F4486A" w:rsidP="00F4486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Der Pool von Inseln soll </w:t>
      </w:r>
      <w:r w:rsidR="004D41C1">
        <w:rPr>
          <w:lang w:val="de-CH"/>
        </w:rPr>
        <w:t>den Levels zugewiesen werden können</w:t>
      </w:r>
      <w:r>
        <w:rPr>
          <w:lang w:val="de-CH"/>
        </w:rPr>
        <w:t>.</w:t>
      </w:r>
    </w:p>
    <w:p w:rsidR="004D41C1" w:rsidRPr="004D41C1" w:rsidRDefault="004D41C1" w:rsidP="004D41C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Die Inseln in dem Pool werden manuell vorgebaut.</w:t>
      </w:r>
    </w:p>
    <w:p w:rsidR="004D41C1" w:rsidRPr="004D41C1" w:rsidRDefault="004D41C1" w:rsidP="004D41C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Beim Start eines Levels, wird eine Insel r</w:t>
      </w:r>
      <w:r w:rsidR="00F4486A">
        <w:rPr>
          <w:lang w:val="de-CH"/>
        </w:rPr>
        <w:t>andom aus dem Pool</w:t>
      </w:r>
      <w:r>
        <w:rPr>
          <w:lang w:val="de-CH"/>
        </w:rPr>
        <w:t xml:space="preserve"> gewählt</w:t>
      </w:r>
      <w:r w:rsidR="00F4486A">
        <w:rPr>
          <w:lang w:val="de-CH"/>
        </w:rPr>
        <w:t>.</w:t>
      </w:r>
      <w:bookmarkStart w:id="0" w:name="_GoBack"/>
      <w:bookmarkEnd w:id="0"/>
    </w:p>
    <w:sectPr w:rsidR="004D41C1" w:rsidRPr="004D41C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902" w:rsidRDefault="00105902" w:rsidP="001E29EB">
      <w:r>
        <w:separator/>
      </w:r>
    </w:p>
  </w:endnote>
  <w:endnote w:type="continuationSeparator" w:id="0">
    <w:p w:rsidR="00105902" w:rsidRDefault="00105902" w:rsidP="001E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290515175"/>
      <w:docPartObj>
        <w:docPartGallery w:val="Page Numbers (Bottom of Page)"/>
        <w:docPartUnique/>
      </w:docPartObj>
    </w:sdtPr>
    <w:sdtEndPr/>
    <w:sdtContent>
      <w:p w:rsidR="001E29EB" w:rsidRPr="001E29EB" w:rsidRDefault="001E29EB" w:rsidP="001E29EB">
        <w:pPr>
          <w:pStyle w:val="Fuzeile"/>
          <w:pBdr>
            <w:top w:val="single" w:sz="4" w:space="1" w:color="auto"/>
          </w:pBdr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TIME \@ "dd.MM.yyyy" </w:instrText>
        </w:r>
        <w:r>
          <w:rPr>
            <w:sz w:val="18"/>
            <w:szCs w:val="18"/>
          </w:rPr>
          <w:fldChar w:fldCharType="separate"/>
        </w:r>
        <w:r w:rsidR="00F4486A">
          <w:rPr>
            <w:noProof/>
            <w:sz w:val="18"/>
            <w:szCs w:val="18"/>
          </w:rPr>
          <w:t>01.07.2019</w:t>
        </w:r>
        <w:r>
          <w:rPr>
            <w:sz w:val="18"/>
            <w:szCs w:val="18"/>
          </w:rPr>
          <w:fldChar w:fldCharType="end"/>
        </w:r>
        <w:r w:rsidRPr="001E29EB">
          <w:rPr>
            <w:sz w:val="18"/>
            <w:szCs w:val="18"/>
          </w:rPr>
          <w:tab/>
        </w:r>
        <w:r w:rsidRPr="001E29EB">
          <w:rPr>
            <w:sz w:val="18"/>
            <w:szCs w:val="18"/>
          </w:rPr>
          <w:tab/>
        </w:r>
        <w:r w:rsidR="005810C8">
          <w:rPr>
            <w:sz w:val="18"/>
            <w:szCs w:val="18"/>
          </w:rPr>
          <w:t xml:space="preserve">- </w:t>
        </w:r>
        <w:r w:rsidRPr="001E29EB">
          <w:rPr>
            <w:sz w:val="18"/>
            <w:szCs w:val="18"/>
          </w:rPr>
          <w:fldChar w:fldCharType="begin"/>
        </w:r>
        <w:r w:rsidRPr="001E29EB">
          <w:rPr>
            <w:sz w:val="18"/>
            <w:szCs w:val="18"/>
          </w:rPr>
          <w:instrText>PAGE   \* MERGEFORMAT</w:instrText>
        </w:r>
        <w:r w:rsidRPr="001E29EB">
          <w:rPr>
            <w:sz w:val="18"/>
            <w:szCs w:val="18"/>
          </w:rPr>
          <w:fldChar w:fldCharType="separate"/>
        </w:r>
        <w:r w:rsidR="004D41C1">
          <w:rPr>
            <w:noProof/>
            <w:sz w:val="18"/>
            <w:szCs w:val="18"/>
          </w:rPr>
          <w:t>1</w:t>
        </w:r>
        <w:r w:rsidRPr="001E29EB">
          <w:rPr>
            <w:sz w:val="18"/>
            <w:szCs w:val="18"/>
          </w:rPr>
          <w:fldChar w:fldCharType="end"/>
        </w:r>
        <w:r w:rsidR="005810C8">
          <w:rPr>
            <w:sz w:val="18"/>
            <w:szCs w:val="18"/>
          </w:rPr>
          <w:t xml:space="preserve"> -</w:t>
        </w:r>
      </w:p>
    </w:sdtContent>
  </w:sdt>
  <w:p w:rsidR="001E29EB" w:rsidRPr="001E29EB" w:rsidRDefault="001E29EB" w:rsidP="001E29EB">
    <w:pPr>
      <w:pStyle w:val="Fuzeile"/>
      <w:pBdr>
        <w:top w:val="single" w:sz="4" w:space="1" w:color="auto"/>
      </w:pBd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902" w:rsidRDefault="00105902" w:rsidP="001E29EB">
      <w:r>
        <w:separator/>
      </w:r>
    </w:p>
  </w:footnote>
  <w:footnote w:type="continuationSeparator" w:id="0">
    <w:p w:rsidR="00105902" w:rsidRDefault="00105902" w:rsidP="001E2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EB" w:rsidRPr="00D8640E" w:rsidRDefault="00D8640E" w:rsidP="001E29EB">
    <w:pPr>
      <w:pStyle w:val="Kopfzeile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>Helios</w:t>
    </w:r>
    <w:r w:rsidR="0068461C" w:rsidRPr="0068461C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Studio 403</w:t>
    </w:r>
    <w:r w:rsidR="0068461C" w:rsidRPr="0068461C">
      <w:rPr>
        <w:sz w:val="18"/>
        <w:szCs w:val="18"/>
      </w:rPr>
      <w:ptab w:relativeTo="margin" w:alignment="right" w:leader="none"/>
    </w:r>
    <w:r w:rsidR="00F4486A">
      <w:rPr>
        <w:sz w:val="18"/>
        <w:szCs w:val="18"/>
      </w:rPr>
      <w:t>Level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130D7"/>
    <w:multiLevelType w:val="hybridMultilevel"/>
    <w:tmpl w:val="D3A4E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461DB"/>
    <w:multiLevelType w:val="hybridMultilevel"/>
    <w:tmpl w:val="DA0CB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86A"/>
    <w:rsid w:val="00105902"/>
    <w:rsid w:val="0017068D"/>
    <w:rsid w:val="00186139"/>
    <w:rsid w:val="001E29EB"/>
    <w:rsid w:val="002A6617"/>
    <w:rsid w:val="003C72FF"/>
    <w:rsid w:val="00451A20"/>
    <w:rsid w:val="004D41C1"/>
    <w:rsid w:val="0050145F"/>
    <w:rsid w:val="005810C8"/>
    <w:rsid w:val="0068461C"/>
    <w:rsid w:val="007C5867"/>
    <w:rsid w:val="00872E1B"/>
    <w:rsid w:val="008E096B"/>
    <w:rsid w:val="00BC237D"/>
    <w:rsid w:val="00C157B5"/>
    <w:rsid w:val="00D06CA5"/>
    <w:rsid w:val="00D8640E"/>
    <w:rsid w:val="00F27D01"/>
    <w:rsid w:val="00F4486A"/>
    <w:rsid w:val="00F67049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F448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F44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.streule\Documents\Helios\Documents\Word%20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0</TotalTime>
  <Pages>1</Pages>
  <Words>44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Streule</dc:creator>
  <cp:lastModifiedBy>Nicolas Streule</cp:lastModifiedBy>
  <cp:revision>2</cp:revision>
  <dcterms:created xsi:type="dcterms:W3CDTF">2019-07-01T08:08:00Z</dcterms:created>
  <dcterms:modified xsi:type="dcterms:W3CDTF">2019-07-01T12:19:00Z</dcterms:modified>
</cp:coreProperties>
</file>