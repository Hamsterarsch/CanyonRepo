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67" w:rsidRDefault="005A0118" w:rsidP="005A0118">
      <w:pPr>
        <w:pStyle w:val="Titel"/>
        <w:rPr>
          <w:lang w:val="en-US"/>
        </w:rPr>
      </w:pPr>
      <w:r w:rsidRPr="005A0118">
        <w:rPr>
          <w:lang w:val="en-US"/>
        </w:rPr>
        <w:t>Islanders –</w:t>
      </w:r>
      <w:r>
        <w:rPr>
          <w:lang w:val="en-US"/>
        </w:rPr>
        <w:t xml:space="preserve"> Building</w:t>
      </w:r>
      <w:r w:rsidRPr="005A0118">
        <w:rPr>
          <w:lang w:val="en-US"/>
        </w:rPr>
        <w:t xml:space="preserve"> List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bookmarkStart w:id="0" w:name="_GoBack"/>
      <w:r w:rsidRPr="005E02AD">
        <w:rPr>
          <w:lang w:val="en-US"/>
        </w:rPr>
        <w:t>Brickyard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Sandpit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Mansion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Warehouse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Tower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Market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City Center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Plateau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Temple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Wall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Shaman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Lumberjack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Sawmill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House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Statue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Mason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Park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Tavern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Gold Mine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Circus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Mill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Resort Oasis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Fountain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Temple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Hop Field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Field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Water Plateau</w:t>
      </w:r>
    </w:p>
    <w:p w:rsidR="005A0118" w:rsidRPr="005E02AD" w:rsidRDefault="005A0118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Tree</w:t>
      </w:r>
    </w:p>
    <w:p w:rsidR="00C32CBC" w:rsidRPr="005E02AD" w:rsidRDefault="00C32CBC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Jewelry</w:t>
      </w:r>
    </w:p>
    <w:p w:rsidR="00C32CBC" w:rsidRPr="005E02AD" w:rsidRDefault="00C32CBC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Wall plateau</w:t>
      </w:r>
    </w:p>
    <w:p w:rsidR="00B94290" w:rsidRPr="005E02AD" w:rsidRDefault="00B94290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Brewery</w:t>
      </w:r>
    </w:p>
    <w:p w:rsidR="00B94290" w:rsidRPr="005E02AD" w:rsidRDefault="00DB01E3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Resort</w:t>
      </w:r>
    </w:p>
    <w:p w:rsidR="00DB01E3" w:rsidRPr="005E02AD" w:rsidRDefault="00DB01E3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Flowers</w:t>
      </w:r>
    </w:p>
    <w:p w:rsidR="00DB01E3" w:rsidRPr="005E02AD" w:rsidRDefault="00DB01E3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Gold resource</w:t>
      </w:r>
    </w:p>
    <w:p w:rsidR="00446D06" w:rsidRPr="005E02AD" w:rsidRDefault="00446D06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Seaweed Field</w:t>
      </w:r>
    </w:p>
    <w:p w:rsidR="00446D06" w:rsidRPr="005E02AD" w:rsidRDefault="00446D06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Seaweed Farm</w:t>
      </w:r>
    </w:p>
    <w:p w:rsidR="00446D06" w:rsidRPr="005E02AD" w:rsidRDefault="00446D06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Balloon</w:t>
      </w:r>
    </w:p>
    <w:p w:rsidR="00577381" w:rsidRPr="005E02AD" w:rsidRDefault="00577381" w:rsidP="005E02AD">
      <w:pPr>
        <w:pStyle w:val="Listenabsatz"/>
        <w:numPr>
          <w:ilvl w:val="0"/>
          <w:numId w:val="3"/>
        </w:numPr>
        <w:rPr>
          <w:lang w:val="en-US"/>
        </w:rPr>
      </w:pPr>
      <w:r w:rsidRPr="005E02AD">
        <w:rPr>
          <w:lang w:val="en-US"/>
        </w:rPr>
        <w:t>Monument</w:t>
      </w:r>
    </w:p>
    <w:bookmarkEnd w:id="0"/>
    <w:p w:rsidR="00DB01E3" w:rsidRDefault="00DB01E3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B01E3" w:rsidRDefault="00DB01E3" w:rsidP="00DB01E3">
      <w:pPr>
        <w:pStyle w:val="berschrift1"/>
        <w:rPr>
          <w:lang w:val="en-US"/>
        </w:rPr>
      </w:pPr>
      <w:r>
        <w:rPr>
          <w:lang w:val="en-US"/>
        </w:rPr>
        <w:lastRenderedPageBreak/>
        <w:t>List divided in our Types</w:t>
      </w:r>
    </w:p>
    <w:p w:rsidR="00DB01E3" w:rsidRDefault="00DB01E3" w:rsidP="00DB01E3">
      <w:pPr>
        <w:rPr>
          <w:lang w:val="en-US"/>
        </w:rPr>
      </w:pP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City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House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Mansion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Tower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 Center</w:t>
      </w:r>
    </w:p>
    <w:p w:rsidR="00DB01E3" w:rsidRP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Services</w:t>
      </w:r>
    </w:p>
    <w:p w:rsidR="009E6203" w:rsidRDefault="00DB01E3" w:rsidP="009E62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Tavern</w:t>
      </w:r>
      <w:r w:rsidR="009E6203" w:rsidRPr="009E6203">
        <w:rPr>
          <w:lang w:val="en-US"/>
        </w:rPr>
        <w:t xml:space="preserve"> </w:t>
      </w:r>
    </w:p>
    <w:p w:rsidR="00DB01E3" w:rsidRPr="009E6203" w:rsidRDefault="009E6203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9E6203">
        <w:rPr>
          <w:lang w:val="en-US"/>
        </w:rPr>
        <w:t>Jewelry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Resort Oasis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Resort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Circus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Industry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Mason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Gold Mine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Brickyard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Sandpit</w:t>
      </w:r>
    </w:p>
    <w:p w:rsidR="008F2A5A" w:rsidRDefault="00DB01E3" w:rsidP="009E620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Warehouse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Brewery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Agriculture</w:t>
      </w:r>
    </w:p>
    <w:p w:rsidR="006F4661" w:rsidRDefault="008F2A5A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Hop Field</w:t>
      </w:r>
      <w:r w:rsidR="006F4661" w:rsidRPr="006F4661">
        <w:rPr>
          <w:lang w:val="en-US"/>
        </w:rPr>
        <w:t xml:space="preserve"> </w:t>
      </w:r>
    </w:p>
    <w:p w:rsidR="00DB01E3" w:rsidRPr="006F4661" w:rsidRDefault="006F4661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Mill</w:t>
      </w:r>
    </w:p>
    <w:p w:rsidR="006F4661" w:rsidRDefault="008F2A5A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Field</w:t>
      </w:r>
      <w:r w:rsidR="006F4661" w:rsidRPr="006F4661">
        <w:rPr>
          <w:lang w:val="en-US"/>
        </w:rPr>
        <w:t xml:space="preserve"> </w:t>
      </w:r>
    </w:p>
    <w:p w:rsidR="006F4661" w:rsidRDefault="006F4661" w:rsidP="006F466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Sawmill</w:t>
      </w:r>
    </w:p>
    <w:p w:rsidR="008F2A5A" w:rsidRDefault="006F4661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6F4661">
        <w:rPr>
          <w:lang w:val="en-US"/>
        </w:rPr>
        <w:t>Lumberjack</w:t>
      </w:r>
    </w:p>
    <w:p w:rsidR="002C1ACD" w:rsidRDefault="002C1ACD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Seaweed Field</w:t>
      </w:r>
    </w:p>
    <w:p w:rsidR="002C1ACD" w:rsidRPr="006F4661" w:rsidRDefault="002C1ACD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Seaweed Farm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Culture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Statue</w:t>
      </w:r>
    </w:p>
    <w:p w:rsid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Shaman</w:t>
      </w:r>
    </w:p>
    <w:p w:rsidR="002C1ACD" w:rsidRPr="00DB01E3" w:rsidRDefault="002C1ACD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Balloon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Spirituality</w:t>
      </w:r>
    </w:p>
    <w:p w:rsid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Temple</w:t>
      </w:r>
    </w:p>
    <w:p w:rsidR="002C1ACD" w:rsidRPr="002C1ACD" w:rsidRDefault="002C1ACD" w:rsidP="002C1A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Monument</w:t>
      </w:r>
    </w:p>
    <w:p w:rsidR="00DB01E3" w:rsidRDefault="00DB01E3" w:rsidP="00DB01E3">
      <w:pPr>
        <w:rPr>
          <w:b/>
          <w:lang w:val="en-US"/>
        </w:rPr>
      </w:pPr>
      <w:r>
        <w:rPr>
          <w:b/>
          <w:lang w:val="en-US"/>
        </w:rPr>
        <w:t>Decorations</w:t>
      </w:r>
    </w:p>
    <w:p w:rsid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Park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Fountain</w:t>
      </w:r>
    </w:p>
    <w:p w:rsidR="00DB01E3" w:rsidRDefault="00DB01E3" w:rsidP="00DB01E3">
      <w:pPr>
        <w:rPr>
          <w:lang w:val="en-US"/>
        </w:rPr>
      </w:pPr>
    </w:p>
    <w:p w:rsidR="00DB01E3" w:rsidRDefault="00DB01E3" w:rsidP="00DB01E3">
      <w:pPr>
        <w:rPr>
          <w:b/>
          <w:lang w:val="en-US"/>
        </w:rPr>
      </w:pPr>
      <w:r w:rsidRPr="00DB01E3">
        <w:rPr>
          <w:b/>
          <w:lang w:val="en-US"/>
        </w:rPr>
        <w:t>Others</w:t>
      </w:r>
    </w:p>
    <w:p w:rsidR="00DB01E3" w:rsidRDefault="00DB01E3" w:rsidP="00DB01E3">
      <w:pPr>
        <w:pStyle w:val="Listenabsatz"/>
        <w:numPr>
          <w:ilvl w:val="0"/>
          <w:numId w:val="2"/>
        </w:numPr>
        <w:rPr>
          <w:lang w:val="en-US"/>
        </w:rPr>
      </w:pPr>
      <w:r w:rsidRPr="00DB01E3">
        <w:rPr>
          <w:lang w:val="en-US"/>
        </w:rPr>
        <w:t>Plateau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Water plateau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Tree</w:t>
      </w:r>
    </w:p>
    <w:p w:rsidR="008F2A5A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Flowers</w:t>
      </w:r>
    </w:p>
    <w:p w:rsidR="008F2A5A" w:rsidRPr="00DB01E3" w:rsidRDefault="008F2A5A" w:rsidP="00DB01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Gold resource</w:t>
      </w:r>
    </w:p>
    <w:sectPr w:rsidR="008F2A5A" w:rsidRPr="00DB01E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37F" w:rsidRDefault="0099437F" w:rsidP="001E29EB">
      <w:r>
        <w:separator/>
      </w:r>
    </w:p>
  </w:endnote>
  <w:endnote w:type="continuationSeparator" w:id="0">
    <w:p w:rsidR="0099437F" w:rsidRDefault="0099437F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5E02AD">
          <w:rPr>
            <w:noProof/>
            <w:sz w:val="18"/>
            <w:szCs w:val="18"/>
          </w:rPr>
          <w:t>22.05.2019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5E02AD">
          <w:rPr>
            <w:noProof/>
            <w:sz w:val="18"/>
            <w:szCs w:val="18"/>
          </w:rPr>
          <w:t>1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37F" w:rsidRDefault="0099437F" w:rsidP="001E29EB">
      <w:r>
        <w:separator/>
      </w:r>
    </w:p>
  </w:footnote>
  <w:footnote w:type="continuationSeparator" w:id="0">
    <w:p w:rsidR="0099437F" w:rsidRDefault="0099437F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968859952"/>
        <w:temporary/>
        <w:showingPlcHdr/>
      </w:sdtPr>
      <w:sdtEndPr/>
      <w:sdtContent>
        <w:r w:rsidR="0068461C" w:rsidRPr="0068461C">
          <w:rPr>
            <w:sz w:val="18"/>
            <w:szCs w:val="18"/>
          </w:rPr>
          <w:t>[Geben Sie Text ein]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52A4"/>
    <w:multiLevelType w:val="hybridMultilevel"/>
    <w:tmpl w:val="5B5ADF6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7C029E"/>
    <w:multiLevelType w:val="hybridMultilevel"/>
    <w:tmpl w:val="4F7004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57712"/>
    <w:multiLevelType w:val="hybridMultilevel"/>
    <w:tmpl w:val="8B441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18"/>
    <w:rsid w:val="00010F6C"/>
    <w:rsid w:val="000D5C97"/>
    <w:rsid w:val="0017068D"/>
    <w:rsid w:val="00186139"/>
    <w:rsid w:val="001E29EB"/>
    <w:rsid w:val="002C1ACD"/>
    <w:rsid w:val="003C72FF"/>
    <w:rsid w:val="00446D06"/>
    <w:rsid w:val="00451A20"/>
    <w:rsid w:val="0050145F"/>
    <w:rsid w:val="00560C4A"/>
    <w:rsid w:val="00577381"/>
    <w:rsid w:val="005810C8"/>
    <w:rsid w:val="005A0118"/>
    <w:rsid w:val="005E02AD"/>
    <w:rsid w:val="005F6332"/>
    <w:rsid w:val="0068461C"/>
    <w:rsid w:val="006F4661"/>
    <w:rsid w:val="00785231"/>
    <w:rsid w:val="007C5867"/>
    <w:rsid w:val="00826E50"/>
    <w:rsid w:val="00872E1B"/>
    <w:rsid w:val="008E096B"/>
    <w:rsid w:val="008F2A5A"/>
    <w:rsid w:val="0099437F"/>
    <w:rsid w:val="009E6203"/>
    <w:rsid w:val="00A97080"/>
    <w:rsid w:val="00B94290"/>
    <w:rsid w:val="00BC237D"/>
    <w:rsid w:val="00C157B5"/>
    <w:rsid w:val="00C32CBC"/>
    <w:rsid w:val="00D06CA5"/>
    <w:rsid w:val="00D8640E"/>
    <w:rsid w:val="00DB01E3"/>
    <w:rsid w:val="00EF3C1C"/>
    <w:rsid w:val="00F04BC4"/>
    <w:rsid w:val="00F27D01"/>
    <w:rsid w:val="00F67049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5A0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5A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8</cp:revision>
  <dcterms:created xsi:type="dcterms:W3CDTF">2019-04-26T12:42:00Z</dcterms:created>
  <dcterms:modified xsi:type="dcterms:W3CDTF">2019-05-22T15:26:00Z</dcterms:modified>
</cp:coreProperties>
</file>