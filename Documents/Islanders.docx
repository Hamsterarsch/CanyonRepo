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867" w:rsidRDefault="005A0118" w:rsidP="005A0118">
      <w:pPr>
        <w:pStyle w:val="Titel"/>
        <w:rPr>
          <w:lang w:val="en-US"/>
        </w:rPr>
      </w:pPr>
      <w:r w:rsidRPr="005A0118">
        <w:rPr>
          <w:lang w:val="en-US"/>
        </w:rPr>
        <w:t>Islanders –</w:t>
      </w:r>
      <w:r>
        <w:rPr>
          <w:lang w:val="en-US"/>
        </w:rPr>
        <w:t xml:space="preserve"> Building</w:t>
      </w:r>
      <w:r w:rsidRPr="005A0118">
        <w:rPr>
          <w:lang w:val="en-US"/>
        </w:rPr>
        <w:t xml:space="preserve"> List</w:t>
      </w:r>
    </w:p>
    <w:p w:rsidR="005A0118" w:rsidRDefault="005A0118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Brickyard</w:t>
      </w:r>
    </w:p>
    <w:p w:rsidR="005A0118" w:rsidRDefault="005A0118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Sandpit</w:t>
      </w:r>
    </w:p>
    <w:p w:rsidR="005A0118" w:rsidRDefault="005A0118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Mansion</w:t>
      </w:r>
    </w:p>
    <w:p w:rsidR="005A0118" w:rsidRDefault="005A0118" w:rsidP="00DB01E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Warehouse</w:t>
      </w:r>
    </w:p>
    <w:p w:rsidR="005A0118" w:rsidRDefault="005A0118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Tower</w:t>
      </w:r>
    </w:p>
    <w:p w:rsidR="005A0118" w:rsidRDefault="005A0118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Market</w:t>
      </w:r>
    </w:p>
    <w:p w:rsidR="005A0118" w:rsidRDefault="005A0118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City Center</w:t>
      </w:r>
    </w:p>
    <w:p w:rsidR="005A0118" w:rsidRDefault="005A0118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Plateau</w:t>
      </w:r>
    </w:p>
    <w:p w:rsidR="005A0118" w:rsidRDefault="005A0118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Temple</w:t>
      </w:r>
    </w:p>
    <w:p w:rsidR="005A0118" w:rsidRDefault="005A0118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Wall</w:t>
      </w:r>
    </w:p>
    <w:p w:rsidR="005A0118" w:rsidRDefault="005A0118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Shaman</w:t>
      </w:r>
    </w:p>
    <w:p w:rsidR="005A0118" w:rsidRDefault="005A0118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Lumberjack</w:t>
      </w:r>
    </w:p>
    <w:p w:rsidR="005A0118" w:rsidRDefault="005A0118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Sawmill</w:t>
      </w:r>
    </w:p>
    <w:p w:rsidR="005A0118" w:rsidRDefault="005A0118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House</w:t>
      </w:r>
    </w:p>
    <w:p w:rsidR="005A0118" w:rsidRDefault="005A0118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Statue</w:t>
      </w:r>
    </w:p>
    <w:p w:rsidR="005A0118" w:rsidRDefault="005A0118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Mason</w:t>
      </w:r>
    </w:p>
    <w:p w:rsidR="005A0118" w:rsidRDefault="005A0118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Park</w:t>
      </w:r>
    </w:p>
    <w:p w:rsidR="005A0118" w:rsidRDefault="005A0118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Tavern</w:t>
      </w:r>
    </w:p>
    <w:p w:rsidR="005A0118" w:rsidRDefault="005A0118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Gold Mine</w:t>
      </w:r>
    </w:p>
    <w:p w:rsidR="005A0118" w:rsidRDefault="005A0118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Circus</w:t>
      </w:r>
    </w:p>
    <w:p w:rsidR="005A0118" w:rsidRDefault="005A0118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Mill</w:t>
      </w:r>
    </w:p>
    <w:p w:rsidR="005A0118" w:rsidRDefault="005A0118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Resort Oasis</w:t>
      </w:r>
    </w:p>
    <w:p w:rsidR="005A0118" w:rsidRDefault="005A0118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Fountain</w:t>
      </w:r>
    </w:p>
    <w:p w:rsidR="005A0118" w:rsidRDefault="005A0118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Temple</w:t>
      </w:r>
    </w:p>
    <w:p w:rsidR="005A0118" w:rsidRDefault="005A0118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Hop Field</w:t>
      </w:r>
    </w:p>
    <w:p w:rsidR="005A0118" w:rsidRDefault="005A0118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Field</w:t>
      </w:r>
    </w:p>
    <w:p w:rsidR="005A0118" w:rsidRDefault="005A0118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Water Plateau</w:t>
      </w:r>
    </w:p>
    <w:p w:rsidR="005A0118" w:rsidRDefault="005A0118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Tree</w:t>
      </w:r>
    </w:p>
    <w:p w:rsidR="00C32CBC" w:rsidRDefault="00C32CBC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Jewelry</w:t>
      </w:r>
    </w:p>
    <w:p w:rsidR="00C32CBC" w:rsidRDefault="00C32CBC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Wall plateau</w:t>
      </w:r>
    </w:p>
    <w:p w:rsidR="00B94290" w:rsidRDefault="00B94290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Brewery</w:t>
      </w:r>
    </w:p>
    <w:p w:rsidR="00B94290" w:rsidRDefault="00DB01E3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Resort</w:t>
      </w:r>
    </w:p>
    <w:p w:rsidR="00DB01E3" w:rsidRDefault="00DB01E3" w:rsidP="005A01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Flowers</w:t>
      </w:r>
    </w:p>
    <w:p w:rsidR="00DB01E3" w:rsidRDefault="00DB01E3" w:rsidP="00DB01E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Gold resource</w:t>
      </w:r>
    </w:p>
    <w:p w:rsidR="00DB01E3" w:rsidRDefault="00DB01E3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DB01E3" w:rsidRDefault="00DB01E3" w:rsidP="00DB01E3">
      <w:pPr>
        <w:pStyle w:val="berschrift1"/>
        <w:rPr>
          <w:lang w:val="en-US"/>
        </w:rPr>
      </w:pPr>
      <w:r>
        <w:rPr>
          <w:lang w:val="en-US"/>
        </w:rPr>
        <w:lastRenderedPageBreak/>
        <w:t>List divided in our Types</w:t>
      </w:r>
    </w:p>
    <w:p w:rsidR="00DB01E3" w:rsidRDefault="00DB01E3" w:rsidP="00DB01E3">
      <w:pPr>
        <w:rPr>
          <w:lang w:val="en-US"/>
        </w:rPr>
      </w:pPr>
    </w:p>
    <w:p w:rsidR="00DB01E3" w:rsidRDefault="00DB01E3" w:rsidP="00DB01E3">
      <w:pPr>
        <w:rPr>
          <w:b/>
          <w:lang w:val="en-US"/>
        </w:rPr>
      </w:pPr>
      <w:bookmarkStart w:id="0" w:name="_GoBack"/>
      <w:r>
        <w:rPr>
          <w:b/>
          <w:lang w:val="en-US"/>
        </w:rPr>
        <w:t>City</w:t>
      </w:r>
    </w:p>
    <w:p w:rsidR="00DB01E3" w:rsidRDefault="00DB01E3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House</w:t>
      </w:r>
    </w:p>
    <w:p w:rsidR="00DB01E3" w:rsidRDefault="00DB01E3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Mansion</w:t>
      </w:r>
    </w:p>
    <w:p w:rsidR="00DB01E3" w:rsidRDefault="00DB01E3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Market</w:t>
      </w:r>
    </w:p>
    <w:p w:rsidR="00DB01E3" w:rsidRDefault="00DB01E3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Tower</w:t>
      </w:r>
    </w:p>
    <w:p w:rsidR="00DB01E3" w:rsidRDefault="00DB01E3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City Center</w:t>
      </w:r>
    </w:p>
    <w:p w:rsidR="00DB01E3" w:rsidRPr="00DB01E3" w:rsidRDefault="00DB01E3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Wall</w:t>
      </w:r>
    </w:p>
    <w:p w:rsidR="00DB01E3" w:rsidRDefault="00DB01E3" w:rsidP="00DB01E3">
      <w:pPr>
        <w:rPr>
          <w:b/>
          <w:lang w:val="en-US"/>
        </w:rPr>
      </w:pPr>
      <w:r>
        <w:rPr>
          <w:b/>
          <w:lang w:val="en-US"/>
        </w:rPr>
        <w:t>Services</w:t>
      </w:r>
    </w:p>
    <w:p w:rsidR="009E6203" w:rsidRDefault="00DB01E3" w:rsidP="009E620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Tavern</w:t>
      </w:r>
      <w:r w:rsidR="009E6203" w:rsidRPr="009E6203">
        <w:rPr>
          <w:lang w:val="en-US"/>
        </w:rPr>
        <w:t xml:space="preserve"> </w:t>
      </w:r>
    </w:p>
    <w:p w:rsidR="00DB01E3" w:rsidRPr="009E6203" w:rsidRDefault="009E6203" w:rsidP="00DB01E3">
      <w:pPr>
        <w:pStyle w:val="Listenabsatz"/>
        <w:numPr>
          <w:ilvl w:val="0"/>
          <w:numId w:val="2"/>
        </w:numPr>
        <w:rPr>
          <w:lang w:val="en-US"/>
        </w:rPr>
      </w:pPr>
      <w:r w:rsidRPr="009E6203">
        <w:rPr>
          <w:lang w:val="en-US"/>
        </w:rPr>
        <w:t>Jewelry</w:t>
      </w:r>
    </w:p>
    <w:p w:rsidR="008F2A5A" w:rsidRDefault="008F2A5A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Resort Oasis</w:t>
      </w:r>
    </w:p>
    <w:p w:rsidR="008F2A5A" w:rsidRDefault="008F2A5A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Resort</w:t>
      </w:r>
    </w:p>
    <w:p w:rsidR="008F2A5A" w:rsidRPr="00DB01E3" w:rsidRDefault="008F2A5A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Circus</w:t>
      </w:r>
    </w:p>
    <w:p w:rsidR="00DB01E3" w:rsidRDefault="00DB01E3" w:rsidP="00DB01E3">
      <w:pPr>
        <w:rPr>
          <w:b/>
          <w:lang w:val="en-US"/>
        </w:rPr>
      </w:pPr>
      <w:r>
        <w:rPr>
          <w:b/>
          <w:lang w:val="en-US"/>
        </w:rPr>
        <w:t>Industry</w:t>
      </w:r>
    </w:p>
    <w:p w:rsidR="00DB01E3" w:rsidRDefault="00DB01E3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Mason</w:t>
      </w:r>
    </w:p>
    <w:p w:rsidR="00DB01E3" w:rsidRDefault="00DB01E3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Gold Mine</w:t>
      </w:r>
    </w:p>
    <w:p w:rsidR="00DB01E3" w:rsidRDefault="00DB01E3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Brickyard</w:t>
      </w:r>
    </w:p>
    <w:p w:rsidR="00DB01E3" w:rsidRDefault="00DB01E3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Sandpit</w:t>
      </w:r>
    </w:p>
    <w:p w:rsidR="008F2A5A" w:rsidRDefault="00DB01E3" w:rsidP="009E620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Warehouse</w:t>
      </w:r>
    </w:p>
    <w:p w:rsidR="008F2A5A" w:rsidRDefault="008F2A5A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Brewery</w:t>
      </w:r>
    </w:p>
    <w:p w:rsidR="00DB01E3" w:rsidRDefault="00DB01E3" w:rsidP="00DB01E3">
      <w:pPr>
        <w:rPr>
          <w:b/>
          <w:lang w:val="en-US"/>
        </w:rPr>
      </w:pPr>
      <w:r>
        <w:rPr>
          <w:b/>
          <w:lang w:val="en-US"/>
        </w:rPr>
        <w:t>Agriculture</w:t>
      </w:r>
    </w:p>
    <w:p w:rsidR="006F4661" w:rsidRDefault="008F2A5A" w:rsidP="006F466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Hop Field</w:t>
      </w:r>
      <w:r w:rsidR="006F4661" w:rsidRPr="006F4661">
        <w:rPr>
          <w:lang w:val="en-US"/>
        </w:rPr>
        <w:t xml:space="preserve"> </w:t>
      </w:r>
    </w:p>
    <w:p w:rsidR="00DB01E3" w:rsidRPr="006F4661" w:rsidRDefault="006F4661" w:rsidP="006F466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Mill</w:t>
      </w:r>
    </w:p>
    <w:p w:rsidR="006F4661" w:rsidRDefault="008F2A5A" w:rsidP="006F466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Field</w:t>
      </w:r>
      <w:r w:rsidR="006F4661" w:rsidRPr="006F4661">
        <w:rPr>
          <w:lang w:val="en-US"/>
        </w:rPr>
        <w:t xml:space="preserve"> </w:t>
      </w:r>
    </w:p>
    <w:p w:rsidR="006F4661" w:rsidRDefault="006F4661" w:rsidP="006F466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Sawmill</w:t>
      </w:r>
    </w:p>
    <w:p w:rsidR="008F2A5A" w:rsidRPr="006F4661" w:rsidRDefault="006F4661" w:rsidP="00DB01E3">
      <w:pPr>
        <w:pStyle w:val="Listenabsatz"/>
        <w:numPr>
          <w:ilvl w:val="0"/>
          <w:numId w:val="2"/>
        </w:numPr>
        <w:rPr>
          <w:lang w:val="en-US"/>
        </w:rPr>
      </w:pPr>
      <w:r w:rsidRPr="006F4661">
        <w:rPr>
          <w:lang w:val="en-US"/>
        </w:rPr>
        <w:t>Lumberjack</w:t>
      </w:r>
    </w:p>
    <w:p w:rsidR="00DB01E3" w:rsidRDefault="00DB01E3" w:rsidP="00DB01E3">
      <w:pPr>
        <w:rPr>
          <w:b/>
          <w:lang w:val="en-US"/>
        </w:rPr>
      </w:pPr>
      <w:r>
        <w:rPr>
          <w:b/>
          <w:lang w:val="en-US"/>
        </w:rPr>
        <w:t>Culture</w:t>
      </w:r>
    </w:p>
    <w:p w:rsidR="00DB01E3" w:rsidRDefault="00DB01E3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Statue</w:t>
      </w:r>
    </w:p>
    <w:p w:rsidR="00DB01E3" w:rsidRPr="00DB01E3" w:rsidRDefault="008F2A5A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Shaman</w:t>
      </w:r>
    </w:p>
    <w:p w:rsidR="00DB01E3" w:rsidRDefault="00DB01E3" w:rsidP="00DB01E3">
      <w:pPr>
        <w:rPr>
          <w:b/>
          <w:lang w:val="en-US"/>
        </w:rPr>
      </w:pPr>
      <w:r>
        <w:rPr>
          <w:b/>
          <w:lang w:val="en-US"/>
        </w:rPr>
        <w:t>Spirituality</w:t>
      </w:r>
    </w:p>
    <w:p w:rsidR="00DB01E3" w:rsidRPr="00DB01E3" w:rsidRDefault="008F2A5A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Temple</w:t>
      </w:r>
    </w:p>
    <w:p w:rsidR="00DB01E3" w:rsidRDefault="00DB01E3" w:rsidP="00DB01E3">
      <w:pPr>
        <w:rPr>
          <w:b/>
          <w:lang w:val="en-US"/>
        </w:rPr>
      </w:pPr>
      <w:r>
        <w:rPr>
          <w:b/>
          <w:lang w:val="en-US"/>
        </w:rPr>
        <w:t>Decorations</w:t>
      </w:r>
    </w:p>
    <w:p w:rsidR="00DB01E3" w:rsidRDefault="008F2A5A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Park</w:t>
      </w:r>
    </w:p>
    <w:p w:rsidR="008F2A5A" w:rsidRPr="00DB01E3" w:rsidRDefault="008F2A5A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Fountain</w:t>
      </w:r>
    </w:p>
    <w:p w:rsidR="00DB01E3" w:rsidRDefault="00DB01E3" w:rsidP="00DB01E3">
      <w:pPr>
        <w:rPr>
          <w:lang w:val="en-US"/>
        </w:rPr>
      </w:pPr>
    </w:p>
    <w:p w:rsidR="00DB01E3" w:rsidRDefault="00DB01E3" w:rsidP="00DB01E3">
      <w:pPr>
        <w:rPr>
          <w:b/>
          <w:lang w:val="en-US"/>
        </w:rPr>
      </w:pPr>
      <w:r w:rsidRPr="00DB01E3">
        <w:rPr>
          <w:b/>
          <w:lang w:val="en-US"/>
        </w:rPr>
        <w:t>Others</w:t>
      </w:r>
    </w:p>
    <w:p w:rsidR="00DB01E3" w:rsidRDefault="00DB01E3" w:rsidP="00DB01E3">
      <w:pPr>
        <w:pStyle w:val="Listenabsatz"/>
        <w:numPr>
          <w:ilvl w:val="0"/>
          <w:numId w:val="2"/>
        </w:numPr>
        <w:rPr>
          <w:lang w:val="en-US"/>
        </w:rPr>
      </w:pPr>
      <w:r w:rsidRPr="00DB01E3">
        <w:rPr>
          <w:lang w:val="en-US"/>
        </w:rPr>
        <w:t>Plateau</w:t>
      </w:r>
    </w:p>
    <w:p w:rsidR="008F2A5A" w:rsidRDefault="008F2A5A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Water plateau</w:t>
      </w:r>
    </w:p>
    <w:p w:rsidR="008F2A5A" w:rsidRDefault="008F2A5A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Tree</w:t>
      </w:r>
    </w:p>
    <w:p w:rsidR="008F2A5A" w:rsidRDefault="008F2A5A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Flowers</w:t>
      </w:r>
    </w:p>
    <w:p w:rsidR="008F2A5A" w:rsidRPr="00DB01E3" w:rsidRDefault="008F2A5A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Gold resource</w:t>
      </w:r>
      <w:bookmarkEnd w:id="0"/>
    </w:p>
    <w:sectPr w:rsidR="008F2A5A" w:rsidRPr="00DB01E3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C97" w:rsidRDefault="000D5C97" w:rsidP="001E29EB">
      <w:r>
        <w:separator/>
      </w:r>
    </w:p>
  </w:endnote>
  <w:endnote w:type="continuationSeparator" w:id="0">
    <w:p w:rsidR="000D5C97" w:rsidRDefault="000D5C97" w:rsidP="001E2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  <w:szCs w:val="18"/>
      </w:rPr>
      <w:id w:val="-290515175"/>
      <w:docPartObj>
        <w:docPartGallery w:val="Page Numbers (Bottom of Page)"/>
        <w:docPartUnique/>
      </w:docPartObj>
    </w:sdtPr>
    <w:sdtEndPr/>
    <w:sdtContent>
      <w:p w:rsidR="001E29EB" w:rsidRPr="001E29EB" w:rsidRDefault="001E29EB" w:rsidP="001E29EB">
        <w:pPr>
          <w:pStyle w:val="Fuzeile"/>
          <w:pBdr>
            <w:top w:val="single" w:sz="4" w:space="1" w:color="auto"/>
          </w:pBdr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TIME \@ "dd.MM.yyyy" </w:instrText>
        </w:r>
        <w:r>
          <w:rPr>
            <w:sz w:val="18"/>
            <w:szCs w:val="18"/>
          </w:rPr>
          <w:fldChar w:fldCharType="separate"/>
        </w:r>
        <w:r w:rsidR="006F4661">
          <w:rPr>
            <w:noProof/>
            <w:sz w:val="18"/>
            <w:szCs w:val="18"/>
          </w:rPr>
          <w:t>06.05.2019</w:t>
        </w:r>
        <w:r>
          <w:rPr>
            <w:sz w:val="18"/>
            <w:szCs w:val="18"/>
          </w:rPr>
          <w:fldChar w:fldCharType="end"/>
        </w:r>
        <w:r w:rsidRPr="001E29EB">
          <w:rPr>
            <w:sz w:val="18"/>
            <w:szCs w:val="18"/>
          </w:rPr>
          <w:tab/>
        </w:r>
        <w:r w:rsidRPr="001E29EB">
          <w:rPr>
            <w:sz w:val="18"/>
            <w:szCs w:val="18"/>
          </w:rPr>
          <w:tab/>
        </w:r>
        <w:r w:rsidR="005810C8">
          <w:rPr>
            <w:sz w:val="18"/>
            <w:szCs w:val="18"/>
          </w:rPr>
          <w:t xml:space="preserve">- </w:t>
        </w:r>
        <w:r w:rsidRPr="001E29EB">
          <w:rPr>
            <w:sz w:val="18"/>
            <w:szCs w:val="18"/>
          </w:rPr>
          <w:fldChar w:fldCharType="begin"/>
        </w:r>
        <w:r w:rsidRPr="001E29EB">
          <w:rPr>
            <w:sz w:val="18"/>
            <w:szCs w:val="18"/>
          </w:rPr>
          <w:instrText>PAGE   \* MERGEFORMAT</w:instrText>
        </w:r>
        <w:r w:rsidRPr="001E29EB">
          <w:rPr>
            <w:sz w:val="18"/>
            <w:szCs w:val="18"/>
          </w:rPr>
          <w:fldChar w:fldCharType="separate"/>
        </w:r>
        <w:r w:rsidR="00010F6C">
          <w:rPr>
            <w:noProof/>
            <w:sz w:val="18"/>
            <w:szCs w:val="18"/>
          </w:rPr>
          <w:t>2</w:t>
        </w:r>
        <w:r w:rsidRPr="001E29EB">
          <w:rPr>
            <w:sz w:val="18"/>
            <w:szCs w:val="18"/>
          </w:rPr>
          <w:fldChar w:fldCharType="end"/>
        </w:r>
        <w:r w:rsidR="005810C8">
          <w:rPr>
            <w:sz w:val="18"/>
            <w:szCs w:val="18"/>
          </w:rPr>
          <w:t xml:space="preserve"> -</w:t>
        </w:r>
      </w:p>
    </w:sdtContent>
  </w:sdt>
  <w:p w:rsidR="001E29EB" w:rsidRPr="001E29EB" w:rsidRDefault="001E29EB" w:rsidP="001E29EB">
    <w:pPr>
      <w:pStyle w:val="Fuzeile"/>
      <w:pBdr>
        <w:top w:val="single" w:sz="4" w:space="1" w:color="auto"/>
      </w:pBdr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C97" w:rsidRDefault="000D5C97" w:rsidP="001E29EB">
      <w:r>
        <w:separator/>
      </w:r>
    </w:p>
  </w:footnote>
  <w:footnote w:type="continuationSeparator" w:id="0">
    <w:p w:rsidR="000D5C97" w:rsidRDefault="000D5C97" w:rsidP="001E29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9EB" w:rsidRPr="00D8640E" w:rsidRDefault="00D8640E" w:rsidP="001E29EB">
    <w:pPr>
      <w:pStyle w:val="Kopfzeile"/>
      <w:pBdr>
        <w:bottom w:val="single" w:sz="4" w:space="1" w:color="auto"/>
      </w:pBdr>
      <w:rPr>
        <w:sz w:val="18"/>
        <w:szCs w:val="18"/>
      </w:rPr>
    </w:pPr>
    <w:r>
      <w:rPr>
        <w:sz w:val="18"/>
        <w:szCs w:val="18"/>
      </w:rPr>
      <w:t>Helios</w:t>
    </w:r>
    <w:r w:rsidR="0068461C" w:rsidRPr="0068461C">
      <w:rPr>
        <w:sz w:val="18"/>
        <w:szCs w:val="18"/>
      </w:rPr>
      <w:ptab w:relativeTo="margin" w:alignment="center" w:leader="none"/>
    </w:r>
    <w:r>
      <w:rPr>
        <w:sz w:val="18"/>
        <w:szCs w:val="18"/>
      </w:rPr>
      <w:t>Studio 403</w:t>
    </w:r>
    <w:r w:rsidR="0068461C" w:rsidRPr="0068461C">
      <w:rPr>
        <w:sz w:val="18"/>
        <w:szCs w:val="18"/>
      </w:rPr>
      <w:ptab w:relativeTo="margin" w:alignment="right" w:leader="none"/>
    </w:r>
    <w:sdt>
      <w:sdtPr>
        <w:rPr>
          <w:sz w:val="18"/>
          <w:szCs w:val="18"/>
        </w:rPr>
        <w:id w:val="968859952"/>
        <w:temporary/>
        <w:showingPlcHdr/>
      </w:sdtPr>
      <w:sdtEndPr/>
      <w:sdtContent>
        <w:r w:rsidR="0068461C" w:rsidRPr="0068461C">
          <w:rPr>
            <w:sz w:val="18"/>
            <w:szCs w:val="18"/>
          </w:rPr>
          <w:t>[Geben Sie Text ein]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C029E"/>
    <w:multiLevelType w:val="hybridMultilevel"/>
    <w:tmpl w:val="4F7004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057712"/>
    <w:multiLevelType w:val="hybridMultilevel"/>
    <w:tmpl w:val="8B441B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118"/>
    <w:rsid w:val="00010F6C"/>
    <w:rsid w:val="000D5C97"/>
    <w:rsid w:val="0017068D"/>
    <w:rsid w:val="00186139"/>
    <w:rsid w:val="001E29EB"/>
    <w:rsid w:val="003C72FF"/>
    <w:rsid w:val="00451A20"/>
    <w:rsid w:val="0050145F"/>
    <w:rsid w:val="005810C8"/>
    <w:rsid w:val="005A0118"/>
    <w:rsid w:val="005F6332"/>
    <w:rsid w:val="0068461C"/>
    <w:rsid w:val="006F4661"/>
    <w:rsid w:val="00785231"/>
    <w:rsid w:val="007C5867"/>
    <w:rsid w:val="00826E50"/>
    <w:rsid w:val="00872E1B"/>
    <w:rsid w:val="008E096B"/>
    <w:rsid w:val="008F2A5A"/>
    <w:rsid w:val="009E6203"/>
    <w:rsid w:val="00A97080"/>
    <w:rsid w:val="00B94290"/>
    <w:rsid w:val="00BC237D"/>
    <w:rsid w:val="00C157B5"/>
    <w:rsid w:val="00C32CBC"/>
    <w:rsid w:val="00D06CA5"/>
    <w:rsid w:val="00D8640E"/>
    <w:rsid w:val="00DB01E3"/>
    <w:rsid w:val="00F27D01"/>
    <w:rsid w:val="00F67049"/>
    <w:rsid w:val="00FD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5867"/>
    <w:pPr>
      <w:spacing w:after="0" w:line="240" w:lineRule="auto"/>
    </w:pPr>
    <w:rPr>
      <w:rFonts w:ascii="Calibri Light" w:hAnsi="Calibri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0145F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145F"/>
    <w:pPr>
      <w:keepNext/>
      <w:keepLines/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145F"/>
    <w:rPr>
      <w:rFonts w:eastAsiaTheme="majorEastAsia" w:cstheme="majorBidi"/>
      <w:b/>
      <w:bCs/>
      <w:sz w:val="4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145F"/>
    <w:rPr>
      <w:rFonts w:eastAsiaTheme="majorEastAsia" w:cstheme="majorBidi"/>
      <w:b/>
      <w:bCs/>
      <w:sz w:val="32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50145F"/>
    <w:pPr>
      <w:pBdr>
        <w:bottom w:val="single" w:sz="8" w:space="4" w:color="000000" w:themeColor="text1"/>
      </w:pBdr>
      <w:spacing w:after="300"/>
      <w:contextualSpacing/>
    </w:pPr>
    <w:rPr>
      <w:rFonts w:eastAsiaTheme="majorEastAsia" w:cstheme="majorBidi"/>
      <w:spacing w:val="5"/>
      <w:kern w:val="28"/>
      <w:sz w:val="5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0145F"/>
    <w:rPr>
      <w:rFonts w:eastAsiaTheme="majorEastAsia" w:cstheme="majorBidi"/>
      <w:spacing w:val="5"/>
      <w:kern w:val="28"/>
      <w:sz w:val="56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145F"/>
    <w:pPr>
      <w:numPr>
        <w:ilvl w:val="1"/>
      </w:numPr>
    </w:pPr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145F"/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rsid w:val="0050145F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50145F"/>
    <w:rPr>
      <w:i/>
      <w:iCs/>
    </w:rPr>
  </w:style>
  <w:style w:type="character" w:styleId="Fett">
    <w:name w:val="Strong"/>
    <w:basedOn w:val="Absatz-Standardschriftart"/>
    <w:uiPriority w:val="22"/>
    <w:qFormat/>
    <w:rsid w:val="0050145F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50145F"/>
    <w:pPr>
      <w:jc w:val="center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50145F"/>
    <w:rPr>
      <w:i/>
      <w:iCs/>
      <w:color w:val="000000" w:themeColor="text1"/>
    </w:rPr>
  </w:style>
  <w:style w:type="character" w:styleId="IntensiverVerweis">
    <w:name w:val="Intense Reference"/>
    <w:basedOn w:val="Absatz-Standardschriftart"/>
    <w:uiPriority w:val="32"/>
    <w:rsid w:val="0050145F"/>
    <w:rPr>
      <w:b/>
      <w:bCs/>
      <w:smallCaps/>
      <w:color w:val="C0504D" w:themeColor="accent2"/>
      <w:spacing w:val="5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E29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E29EB"/>
  </w:style>
  <w:style w:type="paragraph" w:styleId="Fuzeile">
    <w:name w:val="footer"/>
    <w:basedOn w:val="Standard"/>
    <w:link w:val="FuzeileZchn"/>
    <w:uiPriority w:val="99"/>
    <w:unhideWhenUsed/>
    <w:rsid w:val="001E29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E29E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29E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29E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rsid w:val="005A01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5867"/>
    <w:pPr>
      <w:spacing w:after="0" w:line="240" w:lineRule="auto"/>
    </w:pPr>
    <w:rPr>
      <w:rFonts w:ascii="Calibri Light" w:hAnsi="Calibri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0145F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145F"/>
    <w:pPr>
      <w:keepNext/>
      <w:keepLines/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145F"/>
    <w:rPr>
      <w:rFonts w:eastAsiaTheme="majorEastAsia" w:cstheme="majorBidi"/>
      <w:b/>
      <w:bCs/>
      <w:sz w:val="4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145F"/>
    <w:rPr>
      <w:rFonts w:eastAsiaTheme="majorEastAsia" w:cstheme="majorBidi"/>
      <w:b/>
      <w:bCs/>
      <w:sz w:val="32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50145F"/>
    <w:pPr>
      <w:pBdr>
        <w:bottom w:val="single" w:sz="8" w:space="4" w:color="000000" w:themeColor="text1"/>
      </w:pBdr>
      <w:spacing w:after="300"/>
      <w:contextualSpacing/>
    </w:pPr>
    <w:rPr>
      <w:rFonts w:eastAsiaTheme="majorEastAsia" w:cstheme="majorBidi"/>
      <w:spacing w:val="5"/>
      <w:kern w:val="28"/>
      <w:sz w:val="5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0145F"/>
    <w:rPr>
      <w:rFonts w:eastAsiaTheme="majorEastAsia" w:cstheme="majorBidi"/>
      <w:spacing w:val="5"/>
      <w:kern w:val="28"/>
      <w:sz w:val="56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145F"/>
    <w:pPr>
      <w:numPr>
        <w:ilvl w:val="1"/>
      </w:numPr>
    </w:pPr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145F"/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rsid w:val="0050145F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50145F"/>
    <w:rPr>
      <w:i/>
      <w:iCs/>
    </w:rPr>
  </w:style>
  <w:style w:type="character" w:styleId="Fett">
    <w:name w:val="Strong"/>
    <w:basedOn w:val="Absatz-Standardschriftart"/>
    <w:uiPriority w:val="22"/>
    <w:qFormat/>
    <w:rsid w:val="0050145F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50145F"/>
    <w:pPr>
      <w:jc w:val="center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50145F"/>
    <w:rPr>
      <w:i/>
      <w:iCs/>
      <w:color w:val="000000" w:themeColor="text1"/>
    </w:rPr>
  </w:style>
  <w:style w:type="character" w:styleId="IntensiverVerweis">
    <w:name w:val="Intense Reference"/>
    <w:basedOn w:val="Absatz-Standardschriftart"/>
    <w:uiPriority w:val="32"/>
    <w:rsid w:val="0050145F"/>
    <w:rPr>
      <w:b/>
      <w:bCs/>
      <w:smallCaps/>
      <w:color w:val="C0504D" w:themeColor="accent2"/>
      <w:spacing w:val="5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E29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E29EB"/>
  </w:style>
  <w:style w:type="paragraph" w:styleId="Fuzeile">
    <w:name w:val="footer"/>
    <w:basedOn w:val="Standard"/>
    <w:link w:val="FuzeileZchn"/>
    <w:uiPriority w:val="99"/>
    <w:unhideWhenUsed/>
    <w:rsid w:val="001E29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E29E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29E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29E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rsid w:val="005A0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las.streule\Documents\Helios\Documents\Word%20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Template.dotx</Template>
  <TotalTime>0</TotalTime>
  <Pages>2</Pages>
  <Words>99</Words>
  <Characters>579</Characters>
  <Application>Microsoft Office Word</Application>
  <DocSecurity>0</DocSecurity>
  <Lines>20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Streule</dc:creator>
  <cp:lastModifiedBy>Nicolas Streule</cp:lastModifiedBy>
  <cp:revision>3</cp:revision>
  <dcterms:created xsi:type="dcterms:W3CDTF">2019-04-26T12:42:00Z</dcterms:created>
  <dcterms:modified xsi:type="dcterms:W3CDTF">2019-05-06T13:50:00Z</dcterms:modified>
</cp:coreProperties>
</file>